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113085758"/>
        <w:docPartObj>
          <w:docPartGallery w:val="Cover Pages"/>
          <w:docPartUnique/>
        </w:docPartObj>
      </w:sdtPr>
      <w:sdtEndPr/>
      <w:sdtContent>
        <w:p w14:paraId="32506879" w14:textId="77777777" w:rsidR="00F57410" w:rsidRDefault="00F57410">
          <w:r>
            <w:rPr>
              <w:noProof/>
              <w:lang w:eastAsia="en-GB"/>
            </w:rPr>
            <w:drawing>
              <wp:anchor distT="0" distB="0" distL="114300" distR="114300" simplePos="0" relativeHeight="251661312" behindDoc="0" locked="0" layoutInCell="1" allowOverlap="1" wp14:anchorId="6187C5DA" wp14:editId="23F5A409">
                <wp:simplePos x="0" y="0"/>
                <wp:positionH relativeFrom="page">
                  <wp:posOffset>5053111</wp:posOffset>
                </wp:positionH>
                <wp:positionV relativeFrom="paragraph">
                  <wp:posOffset>-456565</wp:posOffset>
                </wp:positionV>
                <wp:extent cx="2081048" cy="1040524"/>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E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81048" cy="1040524"/>
                        </a:xfrm>
                        <a:prstGeom prst="rect">
                          <a:avLst/>
                        </a:prstGeom>
                      </pic:spPr>
                    </pic:pic>
                  </a:graphicData>
                </a:graphic>
                <wp14:sizeRelH relativeFrom="page">
                  <wp14:pctWidth>0</wp14:pctWidth>
                </wp14:sizeRelH>
                <wp14:sizeRelV relativeFrom="page">
                  <wp14:pctHeight>0</wp14:pctHeight>
                </wp14:sizeRelV>
              </wp:anchor>
            </w:drawing>
          </w:r>
        </w:p>
        <w:p w14:paraId="51C4B303" w14:textId="77777777" w:rsidR="00F57410" w:rsidRDefault="00F57410">
          <w:r>
            <w:rPr>
              <w:noProof/>
              <w:lang w:eastAsia="en-GB"/>
            </w:rPr>
            <mc:AlternateContent>
              <mc:Choice Requires="wps">
                <w:drawing>
                  <wp:anchor distT="45720" distB="45720" distL="114300" distR="114300" simplePos="0" relativeHeight="251663360" behindDoc="0" locked="0" layoutInCell="1" allowOverlap="1" wp14:anchorId="09AD6E6F" wp14:editId="5D724A86">
                    <wp:simplePos x="0" y="0"/>
                    <wp:positionH relativeFrom="margin">
                      <wp:align>center</wp:align>
                    </wp:positionH>
                    <wp:positionV relativeFrom="paragraph">
                      <wp:posOffset>3219450</wp:posOffset>
                    </wp:positionV>
                    <wp:extent cx="3333750" cy="1404620"/>
                    <wp:effectExtent l="0" t="0" r="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1404620"/>
                            </a:xfrm>
                            <a:prstGeom prst="rect">
                              <a:avLst/>
                            </a:prstGeom>
                            <a:solidFill>
                              <a:srgbClr val="FFFFFF"/>
                            </a:solidFill>
                            <a:ln w="9525">
                              <a:noFill/>
                              <a:miter lim="800000"/>
                              <a:headEnd/>
                              <a:tailEnd/>
                            </a:ln>
                          </wps:spPr>
                          <wps:txbx>
                            <w:txbxContent>
                              <w:p w14:paraId="4A1F177E" w14:textId="404E7CA8" w:rsidR="00F57410" w:rsidRDefault="00423808" w:rsidP="00F57410">
                                <w:pPr>
                                  <w:jc w:val="center"/>
                                  <w:rPr>
                                    <w:color w:val="5B9BD5" w:themeColor="accent1"/>
                                    <w:sz w:val="64"/>
                                    <w:szCs w:val="64"/>
                                  </w:rPr>
                                </w:pPr>
                                <w:r>
                                  <w:rPr>
                                    <w:caps/>
                                    <w:color w:val="5B9BD5" w:themeColor="accent1"/>
                                    <w:sz w:val="64"/>
                                    <w:szCs w:val="64"/>
                                  </w:rPr>
                                  <w:t>Software</w:t>
                                </w:r>
                              </w:p>
                              <w:p w14:paraId="25D52560" w14:textId="6F763059" w:rsidR="0054789C" w:rsidRPr="00AA59CF" w:rsidRDefault="00423808" w:rsidP="00F57410">
                                <w:pPr>
                                  <w:jc w:val="center"/>
                                  <w:rPr>
                                    <w:i/>
                                    <w:color w:val="404040" w:themeColor="text1" w:themeTint="BF"/>
                                    <w:sz w:val="36"/>
                                    <w:szCs w:val="36"/>
                                  </w:rPr>
                                </w:pPr>
                                <w:r>
                                  <w:rPr>
                                    <w:i/>
                                    <w:color w:val="404040" w:themeColor="text1" w:themeTint="BF"/>
                                    <w:sz w:val="36"/>
                                    <w:szCs w:val="36"/>
                                  </w:rPr>
                                  <w:t>Web Devs</w:t>
                                </w:r>
                              </w:p>
                              <w:p w14:paraId="44EBD217" w14:textId="6B923AD3" w:rsidR="00651EC7" w:rsidRDefault="00423808" w:rsidP="00F57410">
                                <w:pPr>
                                  <w:jc w:val="center"/>
                                  <w:rPr>
                                    <w:i/>
                                    <w:color w:val="404040" w:themeColor="text1" w:themeTint="BF"/>
                                    <w:sz w:val="36"/>
                                    <w:szCs w:val="36"/>
                                  </w:rPr>
                                </w:pPr>
                                <w:r>
                                  <w:rPr>
                                    <w:i/>
                                    <w:color w:val="404040" w:themeColor="text1" w:themeTint="BF"/>
                                    <w:sz w:val="36"/>
                                    <w:szCs w:val="36"/>
                                  </w:rPr>
                                  <w:t>Week 9</w:t>
                                </w:r>
                              </w:p>
                              <w:p w14:paraId="2827B39B" w14:textId="42A4CBE4" w:rsidR="0054789C" w:rsidRPr="00AA59CF" w:rsidRDefault="00423808" w:rsidP="00423808">
                                <w:pPr>
                                  <w:rPr>
                                    <w:i/>
                                    <w:color w:val="404040" w:themeColor="text1" w:themeTint="BF"/>
                                    <w:sz w:val="36"/>
                                    <w:szCs w:val="36"/>
                                  </w:rPr>
                                </w:pPr>
                                <w:r>
                                  <w:rPr>
                                    <w:i/>
                                    <w:color w:val="404040" w:themeColor="text1" w:themeTint="BF"/>
                                    <w:sz w:val="36"/>
                                    <w:szCs w:val="36"/>
                                  </w:rPr>
                                  <w:tab/>
                                </w:r>
                                <w:r>
                                  <w:rPr>
                                    <w:i/>
                                    <w:color w:val="404040" w:themeColor="text1" w:themeTint="BF"/>
                                    <w:sz w:val="36"/>
                                    <w:szCs w:val="36"/>
                                  </w:rPr>
                                  <w:tab/>
                                  <w:t>28.11.2024</w:t>
                                </w:r>
                                <w:r w:rsidR="0054789C" w:rsidRPr="00AA59CF">
                                  <w:rPr>
                                    <w:i/>
                                    <w:color w:val="404040" w:themeColor="text1" w:themeTint="BF"/>
                                    <w:sz w:val="36"/>
                                    <w:szCs w:val="36"/>
                                  </w:rPr>
                                  <w:t xml:space="preserve"> </w:t>
                                </w:r>
                              </w:p>
                              <w:p w14:paraId="2F3180B4" w14:textId="472ECB62" w:rsidR="00F57410" w:rsidRDefault="00423808">
                                <w:r>
                                  <w:rPr>
                                    <w:i/>
                                    <w:color w:val="404040" w:themeColor="text1" w:themeTint="BF"/>
                                    <w:sz w:val="36"/>
                                    <w:szCs w:val="36"/>
                                  </w:rPr>
                                  <w:tab/>
                                </w:r>
                                <w:r>
                                  <w:rPr>
                                    <w:i/>
                                    <w:color w:val="404040" w:themeColor="text1" w:themeTint="BF"/>
                                    <w:sz w:val="36"/>
                                    <w:szCs w:val="36"/>
                                  </w:rPr>
                                  <w:tab/>
                                  <w:t>Maksym Kovalchuk</w:t>
                                </w:r>
                                <w:r>
                                  <w:rPr>
                                    <w:i/>
                                    <w:color w:val="404040" w:themeColor="text1" w:themeTint="BF"/>
                                    <w:sz w:val="36"/>
                                    <w:szCs w:val="36"/>
                                  </w:rPr>
                                  <w:br/>
                                </w:r>
                                <w:r>
                                  <w:rPr>
                                    <w:i/>
                                    <w:color w:val="404040" w:themeColor="text1" w:themeTint="BF"/>
                                    <w:sz w:val="36"/>
                                    <w:szCs w:val="36"/>
                                  </w:rPr>
                                  <w:tab/>
                                </w:r>
                                <w:r>
                                  <w:rPr>
                                    <w:i/>
                                    <w:color w:val="404040" w:themeColor="text1" w:themeTint="BF"/>
                                    <w:sz w:val="36"/>
                                    <w:szCs w:val="36"/>
                                  </w:rPr>
                                  <w:tab/>
                                  <w:t>1476898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AD6E6F" id="_x0000_t202" coordsize="21600,21600" o:spt="202" path="m,l,21600r21600,l21600,xe">
                    <v:stroke joinstyle="miter"/>
                    <v:path gradientshapeok="t" o:connecttype="rect"/>
                  </v:shapetype>
                  <v:shape id="Text Box 2" o:spid="_x0000_s1026" type="#_x0000_t202" style="position:absolute;margin-left:0;margin-top:253.5pt;width:262.5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" stroked="f">
                    <v:textbox style="mso-fit-shape-to-text:t">
                      <w:txbxContent>
                        <w:p w14:paraId="4A1F177E" w14:textId="404E7CA8" w:rsidR="00F57410" w:rsidRDefault="00423808" w:rsidP="00F57410">
                          <w:pPr>
                            <w:jc w:val="center"/>
                            <w:rPr>
                              <w:color w:val="5B9BD5" w:themeColor="accent1"/>
                              <w:sz w:val="64"/>
                              <w:szCs w:val="64"/>
                            </w:rPr>
                          </w:pPr>
                          <w:r>
                            <w:rPr>
                              <w:caps/>
                              <w:color w:val="5B9BD5" w:themeColor="accent1"/>
                              <w:sz w:val="64"/>
                              <w:szCs w:val="64"/>
                            </w:rPr>
                            <w:t>Software</w:t>
                          </w:r>
                        </w:p>
                        <w:p w14:paraId="25D52560" w14:textId="6F763059" w:rsidR="0054789C" w:rsidRPr="00AA59CF" w:rsidRDefault="00423808" w:rsidP="00F57410">
                          <w:pPr>
                            <w:jc w:val="center"/>
                            <w:rPr>
                              <w:i/>
                              <w:color w:val="404040" w:themeColor="text1" w:themeTint="BF"/>
                              <w:sz w:val="36"/>
                              <w:szCs w:val="36"/>
                            </w:rPr>
                          </w:pPr>
                          <w:r>
                            <w:rPr>
                              <w:i/>
                              <w:color w:val="404040" w:themeColor="text1" w:themeTint="BF"/>
                              <w:sz w:val="36"/>
                              <w:szCs w:val="36"/>
                            </w:rPr>
                            <w:t>Web Devs</w:t>
                          </w:r>
                        </w:p>
                        <w:p w14:paraId="44EBD217" w14:textId="6B923AD3" w:rsidR="00651EC7" w:rsidRDefault="00423808" w:rsidP="00F57410">
                          <w:pPr>
                            <w:jc w:val="center"/>
                            <w:rPr>
                              <w:i/>
                              <w:color w:val="404040" w:themeColor="text1" w:themeTint="BF"/>
                              <w:sz w:val="36"/>
                              <w:szCs w:val="36"/>
                            </w:rPr>
                          </w:pPr>
                          <w:r>
                            <w:rPr>
                              <w:i/>
                              <w:color w:val="404040" w:themeColor="text1" w:themeTint="BF"/>
                              <w:sz w:val="36"/>
                              <w:szCs w:val="36"/>
                            </w:rPr>
                            <w:t>Week 9</w:t>
                          </w:r>
                        </w:p>
                        <w:p w14:paraId="2827B39B" w14:textId="42A4CBE4" w:rsidR="0054789C" w:rsidRPr="00AA59CF" w:rsidRDefault="00423808" w:rsidP="00423808">
                          <w:pPr>
                            <w:rPr>
                              <w:i/>
                              <w:color w:val="404040" w:themeColor="text1" w:themeTint="BF"/>
                              <w:sz w:val="36"/>
                              <w:szCs w:val="36"/>
                            </w:rPr>
                          </w:pPr>
                          <w:r>
                            <w:rPr>
                              <w:i/>
                              <w:color w:val="404040" w:themeColor="text1" w:themeTint="BF"/>
                              <w:sz w:val="36"/>
                              <w:szCs w:val="36"/>
                            </w:rPr>
                            <w:tab/>
                          </w:r>
                          <w:r>
                            <w:rPr>
                              <w:i/>
                              <w:color w:val="404040" w:themeColor="text1" w:themeTint="BF"/>
                              <w:sz w:val="36"/>
                              <w:szCs w:val="36"/>
                            </w:rPr>
                            <w:tab/>
                            <w:t>28.11.2024</w:t>
                          </w:r>
                          <w:r w:rsidR="0054789C" w:rsidRPr="00AA59CF">
                            <w:rPr>
                              <w:i/>
                              <w:color w:val="404040" w:themeColor="text1" w:themeTint="BF"/>
                              <w:sz w:val="36"/>
                              <w:szCs w:val="36"/>
                            </w:rPr>
                            <w:t xml:space="preserve"> </w:t>
                          </w:r>
                        </w:p>
                        <w:p w14:paraId="2F3180B4" w14:textId="472ECB62" w:rsidR="00F57410" w:rsidRDefault="00423808">
                          <w:r>
                            <w:rPr>
                              <w:i/>
                              <w:color w:val="404040" w:themeColor="text1" w:themeTint="BF"/>
                              <w:sz w:val="36"/>
                              <w:szCs w:val="36"/>
                            </w:rPr>
                            <w:tab/>
                          </w:r>
                          <w:r>
                            <w:rPr>
                              <w:i/>
                              <w:color w:val="404040" w:themeColor="text1" w:themeTint="BF"/>
                              <w:sz w:val="36"/>
                              <w:szCs w:val="36"/>
                            </w:rPr>
                            <w:tab/>
                            <w:t>Maksym Kovalchuk</w:t>
                          </w:r>
                          <w:r>
                            <w:rPr>
                              <w:i/>
                              <w:color w:val="404040" w:themeColor="text1" w:themeTint="BF"/>
                              <w:sz w:val="36"/>
                              <w:szCs w:val="36"/>
                            </w:rPr>
                            <w:br/>
                          </w:r>
                          <w:r>
                            <w:rPr>
                              <w:i/>
                              <w:color w:val="404040" w:themeColor="text1" w:themeTint="BF"/>
                              <w:sz w:val="36"/>
                              <w:szCs w:val="36"/>
                            </w:rPr>
                            <w:tab/>
                          </w:r>
                          <w:r>
                            <w:rPr>
                              <w:i/>
                              <w:color w:val="404040" w:themeColor="text1" w:themeTint="BF"/>
                              <w:sz w:val="36"/>
                              <w:szCs w:val="36"/>
                            </w:rPr>
                            <w:tab/>
                            <w:t>1476898</w:t>
                          </w:r>
                        </w:p>
                      </w:txbxContent>
                    </v:textbox>
                    <w10:wrap type="square" anchorx="margin"/>
                  </v:shape>
                </w:pict>
              </mc:Fallback>
            </mc:AlternateContent>
          </w:r>
          <w:r>
            <w:br w:type="page"/>
          </w:r>
        </w:p>
      </w:sdtContent>
    </w:sdt>
    <w:p w14:paraId="021457C1" w14:textId="77777777" w:rsidR="00F57410" w:rsidRDefault="00F57410"/>
    <w:sdt>
      <w:sdtPr>
        <w:rPr>
          <w:rFonts w:asciiTheme="minorHAnsi" w:eastAsiaTheme="minorHAnsi" w:hAnsiTheme="minorHAnsi" w:cstheme="minorBidi"/>
          <w:color w:val="auto"/>
          <w:sz w:val="22"/>
          <w:szCs w:val="22"/>
          <w:lang w:val="en-GB"/>
        </w:rPr>
        <w:id w:val="-1871063823"/>
        <w:docPartObj>
          <w:docPartGallery w:val="Table of Contents"/>
          <w:docPartUnique/>
        </w:docPartObj>
      </w:sdtPr>
      <w:sdtEndPr>
        <w:rPr>
          <w:b/>
          <w:bCs/>
        </w:rPr>
      </w:sdtEndPr>
      <w:sdtContent>
        <w:p w14:paraId="2428861C" w14:textId="114CBEB6" w:rsidR="00C4590E" w:rsidRDefault="00C4590E">
          <w:pPr>
            <w:pStyle w:val="TOCHeading"/>
          </w:pPr>
          <w:r>
            <w:rPr>
              <w:lang w:val="en-GB"/>
            </w:rPr>
            <w:t>Contents</w:t>
          </w:r>
        </w:p>
        <w:p w14:paraId="3FE31384" w14:textId="195F5C20" w:rsidR="00C4590E" w:rsidRDefault="00C4590E">
          <w:pPr>
            <w:pStyle w:val="TOC1"/>
            <w:tabs>
              <w:tab w:val="right" w:leader="dot" w:pos="9016"/>
            </w:tabs>
            <w:rPr>
              <w:rFonts w:eastAsiaTheme="minorEastAsia"/>
              <w:noProof/>
              <w:kern w:val="2"/>
              <w:sz w:val="24"/>
              <w:szCs w:val="24"/>
              <w:lang w:eastAsia="en-GB"/>
              <w14:ligatures w14:val="standardContextual"/>
            </w:rPr>
          </w:pPr>
          <w:r>
            <w:fldChar w:fldCharType="begin"/>
          </w:r>
          <w:r>
            <w:instrText xml:space="preserve"> TOC \o "1-3" \h \z \u </w:instrText>
          </w:r>
          <w:r>
            <w:fldChar w:fldCharType="separate"/>
          </w:r>
          <w:hyperlink w:anchor="_Toc184288615" w:history="1">
            <w:r w:rsidRPr="00371D45">
              <w:rPr>
                <w:rStyle w:val="Hyperlink"/>
                <w:noProof/>
                <w:spacing w:val="-10"/>
                <w:kern w:val="28"/>
              </w:rPr>
              <w:t>Coffee Shop Website and Report</w:t>
            </w:r>
            <w:r>
              <w:rPr>
                <w:noProof/>
                <w:webHidden/>
              </w:rPr>
              <w:tab/>
            </w:r>
            <w:r>
              <w:rPr>
                <w:noProof/>
                <w:webHidden/>
              </w:rPr>
              <w:fldChar w:fldCharType="begin"/>
            </w:r>
            <w:r>
              <w:rPr>
                <w:noProof/>
                <w:webHidden/>
              </w:rPr>
              <w:instrText xml:space="preserve"> PAGEREF _Toc184288615 \h </w:instrText>
            </w:r>
            <w:r>
              <w:rPr>
                <w:noProof/>
                <w:webHidden/>
              </w:rPr>
            </w:r>
            <w:r>
              <w:rPr>
                <w:noProof/>
                <w:webHidden/>
              </w:rPr>
              <w:fldChar w:fldCharType="separate"/>
            </w:r>
            <w:r>
              <w:rPr>
                <w:noProof/>
                <w:webHidden/>
              </w:rPr>
              <w:t>2</w:t>
            </w:r>
            <w:r>
              <w:rPr>
                <w:noProof/>
                <w:webHidden/>
              </w:rPr>
              <w:fldChar w:fldCharType="end"/>
            </w:r>
          </w:hyperlink>
        </w:p>
        <w:p w14:paraId="05707B89" w14:textId="014360DA" w:rsidR="00C4590E" w:rsidRDefault="00C4590E">
          <w:pPr>
            <w:pStyle w:val="TOC1"/>
            <w:tabs>
              <w:tab w:val="right" w:leader="dot" w:pos="9016"/>
            </w:tabs>
            <w:rPr>
              <w:rFonts w:eastAsiaTheme="minorEastAsia"/>
              <w:noProof/>
              <w:kern w:val="2"/>
              <w:sz w:val="24"/>
              <w:szCs w:val="24"/>
              <w:lang w:eastAsia="en-GB"/>
              <w14:ligatures w14:val="standardContextual"/>
            </w:rPr>
          </w:pPr>
          <w:hyperlink w:anchor="_Toc184288616" w:history="1">
            <w:r w:rsidRPr="00371D45">
              <w:rPr>
                <w:rStyle w:val="Hyperlink"/>
                <w:noProof/>
              </w:rPr>
              <w:t>Introduction</w:t>
            </w:r>
            <w:r>
              <w:rPr>
                <w:noProof/>
                <w:webHidden/>
              </w:rPr>
              <w:tab/>
            </w:r>
            <w:r>
              <w:rPr>
                <w:noProof/>
                <w:webHidden/>
              </w:rPr>
              <w:fldChar w:fldCharType="begin"/>
            </w:r>
            <w:r>
              <w:rPr>
                <w:noProof/>
                <w:webHidden/>
              </w:rPr>
              <w:instrText xml:space="preserve"> PAGEREF _Toc184288616 \h </w:instrText>
            </w:r>
            <w:r>
              <w:rPr>
                <w:noProof/>
                <w:webHidden/>
              </w:rPr>
            </w:r>
            <w:r>
              <w:rPr>
                <w:noProof/>
                <w:webHidden/>
              </w:rPr>
              <w:fldChar w:fldCharType="separate"/>
            </w:r>
            <w:r>
              <w:rPr>
                <w:noProof/>
                <w:webHidden/>
              </w:rPr>
              <w:t>2</w:t>
            </w:r>
            <w:r>
              <w:rPr>
                <w:noProof/>
                <w:webHidden/>
              </w:rPr>
              <w:fldChar w:fldCharType="end"/>
            </w:r>
          </w:hyperlink>
        </w:p>
        <w:p w14:paraId="473FDC4F" w14:textId="5DD3C281" w:rsidR="00C4590E" w:rsidRDefault="00C4590E">
          <w:pPr>
            <w:pStyle w:val="TOC1"/>
            <w:tabs>
              <w:tab w:val="right" w:leader="dot" w:pos="9016"/>
            </w:tabs>
            <w:rPr>
              <w:rFonts w:eastAsiaTheme="minorEastAsia"/>
              <w:noProof/>
              <w:kern w:val="2"/>
              <w:sz w:val="24"/>
              <w:szCs w:val="24"/>
              <w:lang w:eastAsia="en-GB"/>
              <w14:ligatures w14:val="standardContextual"/>
            </w:rPr>
          </w:pPr>
          <w:hyperlink w:anchor="_Toc184288617" w:history="1">
            <w:r w:rsidRPr="00371D45">
              <w:rPr>
                <w:rStyle w:val="Hyperlink"/>
                <w:noProof/>
              </w:rPr>
              <w:t>Project Overview</w:t>
            </w:r>
            <w:r>
              <w:rPr>
                <w:noProof/>
                <w:webHidden/>
              </w:rPr>
              <w:tab/>
            </w:r>
            <w:r>
              <w:rPr>
                <w:noProof/>
                <w:webHidden/>
              </w:rPr>
              <w:fldChar w:fldCharType="begin"/>
            </w:r>
            <w:r>
              <w:rPr>
                <w:noProof/>
                <w:webHidden/>
              </w:rPr>
              <w:instrText xml:space="preserve"> PAGEREF _Toc184288617 \h </w:instrText>
            </w:r>
            <w:r>
              <w:rPr>
                <w:noProof/>
                <w:webHidden/>
              </w:rPr>
            </w:r>
            <w:r>
              <w:rPr>
                <w:noProof/>
                <w:webHidden/>
              </w:rPr>
              <w:fldChar w:fldCharType="separate"/>
            </w:r>
            <w:r>
              <w:rPr>
                <w:noProof/>
                <w:webHidden/>
              </w:rPr>
              <w:t>2</w:t>
            </w:r>
            <w:r>
              <w:rPr>
                <w:noProof/>
                <w:webHidden/>
              </w:rPr>
              <w:fldChar w:fldCharType="end"/>
            </w:r>
          </w:hyperlink>
        </w:p>
        <w:p w14:paraId="77F39C9C" w14:textId="1A5E6C51" w:rsidR="00C4590E" w:rsidRDefault="00C4590E">
          <w:pPr>
            <w:pStyle w:val="TOC1"/>
            <w:tabs>
              <w:tab w:val="right" w:leader="dot" w:pos="9016"/>
            </w:tabs>
            <w:rPr>
              <w:rFonts w:eastAsiaTheme="minorEastAsia"/>
              <w:noProof/>
              <w:kern w:val="2"/>
              <w:sz w:val="24"/>
              <w:szCs w:val="24"/>
              <w:lang w:eastAsia="en-GB"/>
              <w14:ligatures w14:val="standardContextual"/>
            </w:rPr>
          </w:pPr>
          <w:hyperlink w:anchor="_Toc184288618" w:history="1">
            <w:r w:rsidRPr="00371D45">
              <w:rPr>
                <w:rStyle w:val="Hyperlink"/>
                <w:noProof/>
              </w:rPr>
              <w:t>Technical Details</w:t>
            </w:r>
            <w:r>
              <w:rPr>
                <w:noProof/>
                <w:webHidden/>
              </w:rPr>
              <w:tab/>
            </w:r>
            <w:r>
              <w:rPr>
                <w:noProof/>
                <w:webHidden/>
              </w:rPr>
              <w:fldChar w:fldCharType="begin"/>
            </w:r>
            <w:r>
              <w:rPr>
                <w:noProof/>
                <w:webHidden/>
              </w:rPr>
              <w:instrText xml:space="preserve"> PAGEREF _Toc184288618 \h </w:instrText>
            </w:r>
            <w:r>
              <w:rPr>
                <w:noProof/>
                <w:webHidden/>
              </w:rPr>
            </w:r>
            <w:r>
              <w:rPr>
                <w:noProof/>
                <w:webHidden/>
              </w:rPr>
              <w:fldChar w:fldCharType="separate"/>
            </w:r>
            <w:r>
              <w:rPr>
                <w:noProof/>
                <w:webHidden/>
              </w:rPr>
              <w:t>2</w:t>
            </w:r>
            <w:r>
              <w:rPr>
                <w:noProof/>
                <w:webHidden/>
              </w:rPr>
              <w:fldChar w:fldCharType="end"/>
            </w:r>
          </w:hyperlink>
        </w:p>
        <w:p w14:paraId="57CC0BAD" w14:textId="3186BE4A" w:rsidR="00C4590E" w:rsidRDefault="00C4590E">
          <w:pPr>
            <w:pStyle w:val="TOC1"/>
            <w:tabs>
              <w:tab w:val="right" w:leader="dot" w:pos="9016"/>
            </w:tabs>
            <w:rPr>
              <w:rFonts w:eastAsiaTheme="minorEastAsia"/>
              <w:noProof/>
              <w:kern w:val="2"/>
              <w:sz w:val="24"/>
              <w:szCs w:val="24"/>
              <w:lang w:eastAsia="en-GB"/>
              <w14:ligatures w14:val="standardContextual"/>
            </w:rPr>
          </w:pPr>
          <w:hyperlink w:anchor="_Toc184288619" w:history="1">
            <w:r w:rsidRPr="00371D45">
              <w:rPr>
                <w:rStyle w:val="Hyperlink"/>
                <w:noProof/>
              </w:rPr>
              <w:t>Validation Checks</w:t>
            </w:r>
            <w:r>
              <w:rPr>
                <w:noProof/>
                <w:webHidden/>
              </w:rPr>
              <w:tab/>
            </w:r>
            <w:r>
              <w:rPr>
                <w:noProof/>
                <w:webHidden/>
              </w:rPr>
              <w:fldChar w:fldCharType="begin"/>
            </w:r>
            <w:r>
              <w:rPr>
                <w:noProof/>
                <w:webHidden/>
              </w:rPr>
              <w:instrText xml:space="preserve"> PAGEREF _Toc184288619 \h </w:instrText>
            </w:r>
            <w:r>
              <w:rPr>
                <w:noProof/>
                <w:webHidden/>
              </w:rPr>
            </w:r>
            <w:r>
              <w:rPr>
                <w:noProof/>
                <w:webHidden/>
              </w:rPr>
              <w:fldChar w:fldCharType="separate"/>
            </w:r>
            <w:r>
              <w:rPr>
                <w:noProof/>
                <w:webHidden/>
              </w:rPr>
              <w:t>2</w:t>
            </w:r>
            <w:r>
              <w:rPr>
                <w:noProof/>
                <w:webHidden/>
              </w:rPr>
              <w:fldChar w:fldCharType="end"/>
            </w:r>
          </w:hyperlink>
        </w:p>
        <w:p w14:paraId="49E8C131" w14:textId="672B6F3C" w:rsidR="00C4590E" w:rsidRDefault="00C4590E">
          <w:pPr>
            <w:pStyle w:val="TOC1"/>
            <w:tabs>
              <w:tab w:val="right" w:leader="dot" w:pos="9016"/>
            </w:tabs>
            <w:rPr>
              <w:rFonts w:eastAsiaTheme="minorEastAsia"/>
              <w:noProof/>
              <w:kern w:val="2"/>
              <w:sz w:val="24"/>
              <w:szCs w:val="24"/>
              <w:lang w:eastAsia="en-GB"/>
              <w14:ligatures w14:val="standardContextual"/>
            </w:rPr>
          </w:pPr>
          <w:hyperlink w:anchor="_Toc184288620" w:history="1">
            <w:r w:rsidRPr="00371D45">
              <w:rPr>
                <w:rStyle w:val="Hyperlink"/>
                <w:noProof/>
              </w:rPr>
              <w:t>Design and Layout</w:t>
            </w:r>
            <w:r>
              <w:rPr>
                <w:noProof/>
                <w:webHidden/>
              </w:rPr>
              <w:tab/>
            </w:r>
            <w:r>
              <w:rPr>
                <w:noProof/>
                <w:webHidden/>
              </w:rPr>
              <w:fldChar w:fldCharType="begin"/>
            </w:r>
            <w:r>
              <w:rPr>
                <w:noProof/>
                <w:webHidden/>
              </w:rPr>
              <w:instrText xml:space="preserve"> PAGEREF _Toc184288620 \h </w:instrText>
            </w:r>
            <w:r>
              <w:rPr>
                <w:noProof/>
                <w:webHidden/>
              </w:rPr>
            </w:r>
            <w:r>
              <w:rPr>
                <w:noProof/>
                <w:webHidden/>
              </w:rPr>
              <w:fldChar w:fldCharType="separate"/>
            </w:r>
            <w:r>
              <w:rPr>
                <w:noProof/>
                <w:webHidden/>
              </w:rPr>
              <w:t>2</w:t>
            </w:r>
            <w:r>
              <w:rPr>
                <w:noProof/>
                <w:webHidden/>
              </w:rPr>
              <w:fldChar w:fldCharType="end"/>
            </w:r>
          </w:hyperlink>
        </w:p>
        <w:p w14:paraId="01484A5F" w14:textId="5C2DF75E" w:rsidR="00C4590E" w:rsidRDefault="00C4590E">
          <w:pPr>
            <w:pStyle w:val="TOC1"/>
            <w:tabs>
              <w:tab w:val="right" w:leader="dot" w:pos="9016"/>
            </w:tabs>
            <w:rPr>
              <w:rFonts w:eastAsiaTheme="minorEastAsia"/>
              <w:noProof/>
              <w:kern w:val="2"/>
              <w:sz w:val="24"/>
              <w:szCs w:val="24"/>
              <w:lang w:eastAsia="en-GB"/>
              <w14:ligatures w14:val="standardContextual"/>
            </w:rPr>
          </w:pPr>
          <w:hyperlink w:anchor="_Toc184288621" w:history="1">
            <w:r w:rsidRPr="00371D45">
              <w:rPr>
                <w:rStyle w:val="Hyperlink"/>
                <w:noProof/>
              </w:rPr>
              <w:t>Conclusion</w:t>
            </w:r>
            <w:r>
              <w:rPr>
                <w:noProof/>
                <w:webHidden/>
              </w:rPr>
              <w:tab/>
            </w:r>
            <w:r>
              <w:rPr>
                <w:noProof/>
                <w:webHidden/>
              </w:rPr>
              <w:fldChar w:fldCharType="begin"/>
            </w:r>
            <w:r>
              <w:rPr>
                <w:noProof/>
                <w:webHidden/>
              </w:rPr>
              <w:instrText xml:space="preserve"> PAGEREF _Toc184288621 \h </w:instrText>
            </w:r>
            <w:r>
              <w:rPr>
                <w:noProof/>
                <w:webHidden/>
              </w:rPr>
            </w:r>
            <w:r>
              <w:rPr>
                <w:noProof/>
                <w:webHidden/>
              </w:rPr>
              <w:fldChar w:fldCharType="separate"/>
            </w:r>
            <w:r>
              <w:rPr>
                <w:noProof/>
                <w:webHidden/>
              </w:rPr>
              <w:t>2</w:t>
            </w:r>
            <w:r>
              <w:rPr>
                <w:noProof/>
                <w:webHidden/>
              </w:rPr>
              <w:fldChar w:fldCharType="end"/>
            </w:r>
          </w:hyperlink>
        </w:p>
        <w:p w14:paraId="4D59E29F" w14:textId="03C420FA" w:rsidR="00C4590E" w:rsidRDefault="00C4590E">
          <w:pPr>
            <w:pStyle w:val="TOC1"/>
            <w:tabs>
              <w:tab w:val="right" w:leader="dot" w:pos="9016"/>
            </w:tabs>
            <w:rPr>
              <w:rFonts w:eastAsiaTheme="minorEastAsia"/>
              <w:noProof/>
              <w:kern w:val="2"/>
              <w:sz w:val="24"/>
              <w:szCs w:val="24"/>
              <w:lang w:eastAsia="en-GB"/>
              <w14:ligatures w14:val="standardContextual"/>
            </w:rPr>
          </w:pPr>
          <w:hyperlink w:anchor="_Toc184288622" w:history="1">
            <w:r w:rsidRPr="00371D45">
              <w:rPr>
                <w:rStyle w:val="Hyperlink"/>
                <w:noProof/>
              </w:rPr>
              <w:t>References</w:t>
            </w:r>
            <w:r>
              <w:rPr>
                <w:noProof/>
                <w:webHidden/>
              </w:rPr>
              <w:tab/>
            </w:r>
            <w:r>
              <w:rPr>
                <w:noProof/>
                <w:webHidden/>
              </w:rPr>
              <w:fldChar w:fldCharType="begin"/>
            </w:r>
            <w:r>
              <w:rPr>
                <w:noProof/>
                <w:webHidden/>
              </w:rPr>
              <w:instrText xml:space="preserve"> PAGEREF _Toc184288622 \h </w:instrText>
            </w:r>
            <w:r>
              <w:rPr>
                <w:noProof/>
                <w:webHidden/>
              </w:rPr>
            </w:r>
            <w:r>
              <w:rPr>
                <w:noProof/>
                <w:webHidden/>
              </w:rPr>
              <w:fldChar w:fldCharType="separate"/>
            </w:r>
            <w:r>
              <w:rPr>
                <w:noProof/>
                <w:webHidden/>
              </w:rPr>
              <w:t>2</w:t>
            </w:r>
            <w:r>
              <w:rPr>
                <w:noProof/>
                <w:webHidden/>
              </w:rPr>
              <w:fldChar w:fldCharType="end"/>
            </w:r>
          </w:hyperlink>
        </w:p>
        <w:p w14:paraId="41ADB91D" w14:textId="1631D889" w:rsidR="00C4590E" w:rsidRDefault="00C4590E">
          <w:r>
            <w:rPr>
              <w:b/>
              <w:bCs/>
            </w:rPr>
            <w:fldChar w:fldCharType="end"/>
          </w:r>
        </w:p>
      </w:sdtContent>
    </w:sdt>
    <w:p w14:paraId="204D109E" w14:textId="77777777" w:rsidR="00F57410" w:rsidRDefault="00F57410"/>
    <w:p w14:paraId="47833B4A" w14:textId="77777777" w:rsidR="00F57410" w:rsidRDefault="00F57410"/>
    <w:p w14:paraId="0E46CB8E" w14:textId="2C492A72" w:rsidR="00F57410" w:rsidRDefault="00F57410">
      <w:r>
        <w:br w:type="page"/>
      </w:r>
    </w:p>
    <w:p w14:paraId="5449DE7F" w14:textId="77777777" w:rsidR="00133A7F" w:rsidRDefault="00133A7F" w:rsidP="00A81CF5">
      <w:pPr>
        <w:pStyle w:val="Heading1"/>
        <w:rPr>
          <w:color w:val="auto"/>
          <w:spacing w:val="-10"/>
          <w:kern w:val="28"/>
          <w:sz w:val="56"/>
          <w:szCs w:val="56"/>
        </w:rPr>
      </w:pPr>
      <w:bookmarkStart w:id="0" w:name="_Toc184288615"/>
      <w:r w:rsidRPr="00133A7F">
        <w:rPr>
          <w:color w:val="auto"/>
          <w:spacing w:val="-10"/>
          <w:kern w:val="28"/>
          <w:sz w:val="56"/>
          <w:szCs w:val="56"/>
        </w:rPr>
        <w:lastRenderedPageBreak/>
        <w:t>Coffee Shop Website and Report</w:t>
      </w:r>
      <w:bookmarkEnd w:id="0"/>
    </w:p>
    <w:p w14:paraId="579D9E4C" w14:textId="07F4C583" w:rsidR="0051390F" w:rsidRDefault="004845A8" w:rsidP="00A81CF5">
      <w:pPr>
        <w:pStyle w:val="Heading1"/>
      </w:pPr>
      <w:bookmarkStart w:id="1" w:name="_Toc184288616"/>
      <w:r>
        <w:t>Introduction</w:t>
      </w:r>
      <w:bookmarkEnd w:id="1"/>
    </w:p>
    <w:p w14:paraId="2618016A" w14:textId="77777777" w:rsidR="007A4926" w:rsidRPr="007A4926" w:rsidRDefault="007A4926" w:rsidP="007A4926">
      <w:r w:rsidRPr="007A4926">
        <w:t xml:space="preserve">This assignment focuses on creating a </w:t>
      </w:r>
      <w:r w:rsidRPr="007A4926">
        <w:rPr>
          <w:b/>
          <w:bCs/>
        </w:rPr>
        <w:t>Coffee-Themed Website</w:t>
      </w:r>
      <w:r w:rsidRPr="007A4926">
        <w:t xml:space="preserve">, which serves as a platform to showcase different coffee products, company information, and a contact section. The website is designed using </w:t>
      </w:r>
      <w:r w:rsidRPr="007A4926">
        <w:rPr>
          <w:b/>
          <w:bCs/>
        </w:rPr>
        <w:t>HTML</w:t>
      </w:r>
      <w:r w:rsidRPr="007A4926">
        <w:t xml:space="preserve"> for structure and </w:t>
      </w:r>
      <w:r w:rsidRPr="007A4926">
        <w:rPr>
          <w:b/>
          <w:bCs/>
        </w:rPr>
        <w:t>CSS</w:t>
      </w:r>
      <w:r w:rsidRPr="007A4926">
        <w:t> for styling, ensuring a responsive and visually appealing user experience.</w:t>
      </w:r>
    </w:p>
    <w:p w14:paraId="01FB0F89" w14:textId="77777777" w:rsidR="007A4926" w:rsidRPr="007A4926" w:rsidRDefault="007A4926" w:rsidP="007A4926">
      <w:r w:rsidRPr="007A4926">
        <w:t>This project provides an opportunity to apply my skills in web development and design, while allowing me to explore a theme I enjoy—coffee.</w:t>
      </w:r>
    </w:p>
    <w:p w14:paraId="706E45DC" w14:textId="1ECE629A" w:rsidR="001560BD" w:rsidRDefault="004845A8" w:rsidP="001560BD">
      <w:pPr>
        <w:pStyle w:val="Heading1"/>
      </w:pPr>
      <w:bookmarkStart w:id="2" w:name="_Toc184288617"/>
      <w:r>
        <w:t>Project Overview</w:t>
      </w:r>
      <w:bookmarkEnd w:id="2"/>
    </w:p>
    <w:p w14:paraId="0A75FF5E" w14:textId="77777777" w:rsidR="00FE06CF" w:rsidRPr="00FE06CF" w:rsidRDefault="00FE06CF" w:rsidP="00FE06CF">
      <w:r w:rsidRPr="00FE06CF">
        <w:t>The website contains several sections:</w:t>
      </w:r>
    </w:p>
    <w:p w14:paraId="6BD267FA" w14:textId="77777777" w:rsidR="00FE06CF" w:rsidRPr="00FE06CF" w:rsidRDefault="00FE06CF" w:rsidP="00FE06CF">
      <w:r w:rsidRPr="00FE06CF">
        <w:rPr>
          <w:b/>
          <w:bCs/>
        </w:rPr>
        <w:t>About Us</w:t>
      </w:r>
      <w:r w:rsidRPr="00FE06CF">
        <w:t>: Introduction to the coffee brand, its history, and core values.</w:t>
      </w:r>
    </w:p>
    <w:p w14:paraId="01EBCFD2" w14:textId="77777777" w:rsidR="00FE06CF" w:rsidRPr="00FE06CF" w:rsidRDefault="00FE06CF" w:rsidP="00FE06CF">
      <w:r w:rsidRPr="00FE06CF">
        <w:rPr>
          <w:b/>
          <w:bCs/>
        </w:rPr>
        <w:t>Menu</w:t>
      </w:r>
      <w:r w:rsidRPr="00FE06CF">
        <w:t>: A list of coffee products and drinks offered by the brand.</w:t>
      </w:r>
    </w:p>
    <w:p w14:paraId="4E905147" w14:textId="77777777" w:rsidR="00FE06CF" w:rsidRPr="00FE06CF" w:rsidRDefault="00FE06CF" w:rsidP="00FE06CF">
      <w:r w:rsidRPr="00FE06CF">
        <w:rPr>
          <w:b/>
          <w:bCs/>
        </w:rPr>
        <w:t>Contact Us</w:t>
      </w:r>
      <w:r w:rsidRPr="00FE06CF">
        <w:t>: A form where users can submit their inquiries or feedback.</w:t>
      </w:r>
    </w:p>
    <w:p w14:paraId="118AEE29" w14:textId="77777777" w:rsidR="00FE06CF" w:rsidRPr="00FE06CF" w:rsidRDefault="00FE06CF" w:rsidP="00FE06CF">
      <w:r w:rsidRPr="00FE06CF">
        <w:t>This coffee-themed website is designed to be an attractive and functional platform for coffee lovers, businesses, and enthusiasts to explore the brand’s offerings and get in touch with the company.</w:t>
      </w:r>
    </w:p>
    <w:p w14:paraId="5C395F8F" w14:textId="226EDDD8" w:rsidR="00A20547" w:rsidRDefault="00AC03CC" w:rsidP="00AC03CC">
      <w:pPr>
        <w:pStyle w:val="Heading1"/>
      </w:pPr>
      <w:bookmarkStart w:id="3" w:name="_Toc184288618"/>
      <w:r>
        <w:t>Technical Details</w:t>
      </w:r>
      <w:bookmarkEnd w:id="3"/>
    </w:p>
    <w:p w14:paraId="00033116" w14:textId="77777777" w:rsidR="00AC03CC" w:rsidRPr="00AC03CC" w:rsidRDefault="00AC03CC" w:rsidP="00AC03CC">
      <w:r w:rsidRPr="00AC03CC">
        <w:t>The website is built using the following technologies:</w:t>
      </w:r>
    </w:p>
    <w:p w14:paraId="157EDC35" w14:textId="77777777" w:rsidR="00AC03CC" w:rsidRPr="00AC03CC" w:rsidRDefault="00AC03CC" w:rsidP="00AC03CC">
      <w:pPr>
        <w:numPr>
          <w:ilvl w:val="0"/>
          <w:numId w:val="3"/>
        </w:numPr>
      </w:pPr>
      <w:r w:rsidRPr="00AC03CC">
        <w:rPr>
          <w:b/>
          <w:bCs/>
        </w:rPr>
        <w:t>HTML</w:t>
      </w:r>
      <w:r w:rsidRPr="00AC03CC">
        <w:t>: For structuring the webpage and its content.</w:t>
      </w:r>
    </w:p>
    <w:p w14:paraId="3ED28E1C" w14:textId="77777777" w:rsidR="00AC03CC" w:rsidRPr="00AC03CC" w:rsidRDefault="00AC03CC" w:rsidP="00AC03CC">
      <w:pPr>
        <w:numPr>
          <w:ilvl w:val="0"/>
          <w:numId w:val="3"/>
        </w:numPr>
      </w:pPr>
      <w:r w:rsidRPr="00AC03CC">
        <w:rPr>
          <w:b/>
          <w:bCs/>
        </w:rPr>
        <w:t>CSS</w:t>
      </w:r>
      <w:r w:rsidRPr="00AC03CC">
        <w:t>: For styling the webpage, making the layout clean, modern, and responsive.</w:t>
      </w:r>
    </w:p>
    <w:p w14:paraId="2EA299F5" w14:textId="77777777" w:rsidR="00AC03CC" w:rsidRPr="00AC03CC" w:rsidRDefault="00AC03CC" w:rsidP="00AC03CC">
      <w:pPr>
        <w:numPr>
          <w:ilvl w:val="0"/>
          <w:numId w:val="3"/>
        </w:numPr>
      </w:pPr>
      <w:r w:rsidRPr="00AC03CC">
        <w:rPr>
          <w:b/>
          <w:bCs/>
        </w:rPr>
        <w:t>JavaScript</w:t>
      </w:r>
      <w:r w:rsidRPr="00AC03CC">
        <w:t>: (Optional) Could be used for future enhancements like form validation or interactive elements.</w:t>
      </w:r>
    </w:p>
    <w:p w14:paraId="2EF91CA1" w14:textId="77777777" w:rsidR="00AC03CC" w:rsidRPr="00AC03CC" w:rsidRDefault="00AC03CC" w:rsidP="00AC03CC">
      <w:r w:rsidRPr="00AC03CC">
        <w:t xml:space="preserve">The website layout is created using </w:t>
      </w:r>
      <w:r w:rsidRPr="00AC03CC">
        <w:rPr>
          <w:b/>
          <w:bCs/>
        </w:rPr>
        <w:t>CSS Grid</w:t>
      </w:r>
      <w:r w:rsidRPr="00AC03CC">
        <w:t>, with a simple structure that ensures the website adapts to both desktop and mobile screens. Key CSS features include:</w:t>
      </w:r>
    </w:p>
    <w:p w14:paraId="25CC110D" w14:textId="77777777" w:rsidR="00AC03CC" w:rsidRPr="00AC03CC" w:rsidRDefault="00AC03CC" w:rsidP="00AC03CC">
      <w:pPr>
        <w:numPr>
          <w:ilvl w:val="0"/>
          <w:numId w:val="4"/>
        </w:numPr>
      </w:pPr>
      <w:r w:rsidRPr="00AC03CC">
        <w:rPr>
          <w:b/>
          <w:bCs/>
        </w:rPr>
        <w:t>Grid Layout</w:t>
      </w:r>
      <w:r w:rsidRPr="00AC03CC">
        <w:t>: For organizing the header, menu, and footer.</w:t>
      </w:r>
    </w:p>
    <w:p w14:paraId="20B6DAEB" w14:textId="77777777" w:rsidR="00AC03CC" w:rsidRPr="00AC03CC" w:rsidRDefault="00AC03CC" w:rsidP="00AC03CC">
      <w:pPr>
        <w:numPr>
          <w:ilvl w:val="0"/>
          <w:numId w:val="4"/>
        </w:numPr>
      </w:pPr>
      <w:r w:rsidRPr="00AC03CC">
        <w:rPr>
          <w:b/>
          <w:bCs/>
        </w:rPr>
        <w:t>Media Queries</w:t>
      </w:r>
      <w:r w:rsidRPr="00AC03CC">
        <w:t>: To ensure the site adjusts based on screen size, making it fully responsive.</w:t>
      </w:r>
    </w:p>
    <w:p w14:paraId="197C787C" w14:textId="7386ACA7" w:rsidR="00AC03CC" w:rsidRDefault="00AC03CC" w:rsidP="00AC03CC">
      <w:pPr>
        <w:numPr>
          <w:ilvl w:val="0"/>
          <w:numId w:val="4"/>
        </w:numPr>
      </w:pPr>
      <w:r w:rsidRPr="00AC03CC">
        <w:rPr>
          <w:b/>
          <w:bCs/>
        </w:rPr>
        <w:t>CSS Transitions</w:t>
      </w:r>
      <w:r w:rsidRPr="00AC03CC">
        <w:t>: Used for interactive effects like hover states and smooth transitions.</w:t>
      </w:r>
    </w:p>
    <w:p w14:paraId="71E8B4F6" w14:textId="1B8BE3A1" w:rsidR="00EF72B4" w:rsidRDefault="0023797A" w:rsidP="00EF72B4">
      <w:pPr>
        <w:pStyle w:val="Heading1"/>
      </w:pPr>
      <w:bookmarkStart w:id="4" w:name="_Toc184288619"/>
      <w:r>
        <w:t>Valida</w:t>
      </w:r>
      <w:r w:rsidR="004B1676">
        <w:t>tion Checks</w:t>
      </w:r>
      <w:bookmarkEnd w:id="4"/>
    </w:p>
    <w:p w14:paraId="37A6457C" w14:textId="0E209B89" w:rsidR="004B1676" w:rsidRDefault="004B1676" w:rsidP="004B1676">
      <w:r>
        <w:t xml:space="preserve">As part of the assignment, the following three validation </w:t>
      </w:r>
      <w:r w:rsidR="00B37EB1">
        <w:t>checks were performed on the HTML and CSS code to ensure comp</w:t>
      </w:r>
      <w:r w:rsidR="00CB692E">
        <w:t>liance with web standards and best practices.</w:t>
      </w:r>
    </w:p>
    <w:p w14:paraId="22A0BE9D" w14:textId="77777777" w:rsidR="000C1945" w:rsidRPr="000C1945" w:rsidRDefault="000C1945" w:rsidP="000C1945">
      <w:pPr>
        <w:rPr>
          <w:b/>
          <w:bCs/>
        </w:rPr>
      </w:pPr>
      <w:r w:rsidRPr="000C1945">
        <w:rPr>
          <w:b/>
          <w:bCs/>
        </w:rPr>
        <w:t>1. W3C HTML Validation</w:t>
      </w:r>
    </w:p>
    <w:p w14:paraId="0BBD64C8" w14:textId="77777777" w:rsidR="000C1945" w:rsidRPr="000C1945" w:rsidRDefault="000C1945" w:rsidP="000C1945">
      <w:r w:rsidRPr="000C1945">
        <w:t xml:space="preserve">The </w:t>
      </w:r>
      <w:r w:rsidRPr="000C1945">
        <w:rPr>
          <w:b/>
          <w:bCs/>
        </w:rPr>
        <w:t>W3C HTML Validator</w:t>
      </w:r>
      <w:r w:rsidRPr="000C1945">
        <w:t xml:space="preserve"> checks whether the HTML code is well-formed and follows the official HTML specifications. This ensures that the website is compatible across browsers and is accessible to </w:t>
      </w:r>
      <w:r w:rsidRPr="000C1945">
        <w:lastRenderedPageBreak/>
        <w:t>a wide range of users.</w:t>
      </w:r>
      <w:r w:rsidRPr="000C1945">
        <w:br/>
      </w:r>
      <w:r w:rsidRPr="000C1945">
        <w:rPr>
          <w:b/>
          <w:bCs/>
        </w:rPr>
        <w:t>Steps for validation</w:t>
      </w:r>
      <w:r w:rsidRPr="000C1945">
        <w:t>:</w:t>
      </w:r>
    </w:p>
    <w:p w14:paraId="7BCFF4AA" w14:textId="77777777" w:rsidR="000C1945" w:rsidRPr="000C1945" w:rsidRDefault="000C1945" w:rsidP="000C1945">
      <w:pPr>
        <w:numPr>
          <w:ilvl w:val="0"/>
          <w:numId w:val="7"/>
        </w:numPr>
      </w:pPr>
      <w:r w:rsidRPr="000C1945">
        <w:t xml:space="preserve">Go to the </w:t>
      </w:r>
      <w:hyperlink r:id="rId12" w:history="1">
        <w:r w:rsidRPr="000C1945">
          <w:rPr>
            <w:rStyle w:val="Hyperlink"/>
          </w:rPr>
          <w:t>W3C Markup Validation Service</w:t>
        </w:r>
      </w:hyperlink>
      <w:r w:rsidRPr="000C1945">
        <w:t>.</w:t>
      </w:r>
    </w:p>
    <w:p w14:paraId="73EA1DCF" w14:textId="77777777" w:rsidR="000C1945" w:rsidRPr="000C1945" w:rsidRDefault="000C1945" w:rsidP="000C1945">
      <w:pPr>
        <w:numPr>
          <w:ilvl w:val="0"/>
          <w:numId w:val="7"/>
        </w:numPr>
      </w:pPr>
      <w:r w:rsidRPr="000C1945">
        <w:t>Paste the URL of the deployed website or directly upload the HTML file.</w:t>
      </w:r>
    </w:p>
    <w:p w14:paraId="7786785F" w14:textId="77777777" w:rsidR="000C1945" w:rsidRPr="000C1945" w:rsidRDefault="000C1945" w:rsidP="000C1945">
      <w:pPr>
        <w:numPr>
          <w:ilvl w:val="0"/>
          <w:numId w:val="7"/>
        </w:numPr>
      </w:pPr>
      <w:r w:rsidRPr="000C1945">
        <w:t>The tool will show any errors or warnings related to the HTML structure and syntax.</w:t>
      </w:r>
    </w:p>
    <w:p w14:paraId="7CC4BD2F" w14:textId="77777777" w:rsidR="000C1945" w:rsidRPr="000C1945" w:rsidRDefault="000C1945" w:rsidP="000C1945">
      <w:r w:rsidRPr="000C1945">
        <w:t>For my Coffee website, I made sure that:</w:t>
      </w:r>
    </w:p>
    <w:p w14:paraId="229AAAD6" w14:textId="77777777" w:rsidR="000C1945" w:rsidRPr="000C1945" w:rsidRDefault="000C1945" w:rsidP="000C1945">
      <w:pPr>
        <w:numPr>
          <w:ilvl w:val="0"/>
          <w:numId w:val="8"/>
        </w:numPr>
      </w:pPr>
      <w:r w:rsidRPr="000C1945">
        <w:t>All HTML tags are correctly closed and nested.</w:t>
      </w:r>
    </w:p>
    <w:p w14:paraId="2298A9D6" w14:textId="77777777" w:rsidR="000C1945" w:rsidRPr="000C1945" w:rsidRDefault="000C1945" w:rsidP="000C1945">
      <w:pPr>
        <w:numPr>
          <w:ilvl w:val="0"/>
          <w:numId w:val="8"/>
        </w:numPr>
      </w:pPr>
      <w:r w:rsidRPr="000C1945">
        <w:t>I used semantic tags like &lt;header&gt;, &lt;nav&gt;, &lt;section&gt;, and &lt;footer&gt; for accessibility.</w:t>
      </w:r>
    </w:p>
    <w:p w14:paraId="19462955" w14:textId="271C30FC" w:rsidR="000C1945" w:rsidRPr="000C1945" w:rsidRDefault="000C1945" w:rsidP="000C1945">
      <w:pPr>
        <w:numPr>
          <w:ilvl w:val="0"/>
          <w:numId w:val="8"/>
        </w:numPr>
      </w:pPr>
      <w:r w:rsidRPr="000C1945">
        <w:t>Form elements are correctly structured, and all required fields include the required attribute for validation.</w:t>
      </w:r>
    </w:p>
    <w:p w14:paraId="33AC5D60" w14:textId="77777777" w:rsidR="000C1945" w:rsidRPr="000C1945" w:rsidRDefault="000C1945" w:rsidP="000C1945">
      <w:pPr>
        <w:rPr>
          <w:b/>
          <w:bCs/>
        </w:rPr>
      </w:pPr>
      <w:r w:rsidRPr="000C1945">
        <w:rPr>
          <w:b/>
          <w:bCs/>
        </w:rPr>
        <w:t>2. W3C CSS Validation</w:t>
      </w:r>
    </w:p>
    <w:p w14:paraId="7686E7E4" w14:textId="77777777" w:rsidR="000C1945" w:rsidRPr="000C1945" w:rsidRDefault="000C1945" w:rsidP="000C1945">
      <w:r w:rsidRPr="000C1945">
        <w:t xml:space="preserve">The </w:t>
      </w:r>
      <w:r w:rsidRPr="000C1945">
        <w:rPr>
          <w:b/>
          <w:bCs/>
        </w:rPr>
        <w:t>W3C CSS Validator</w:t>
      </w:r>
      <w:r w:rsidRPr="000C1945">
        <w:t xml:space="preserve"> ensures that the CSS code is written according to standards, free of errors, and adheres to best practices. It helps avoid styling issues across different browsers.</w:t>
      </w:r>
      <w:r w:rsidRPr="000C1945">
        <w:br/>
      </w:r>
      <w:r w:rsidRPr="000C1945">
        <w:rPr>
          <w:b/>
          <w:bCs/>
        </w:rPr>
        <w:t>Steps for validation</w:t>
      </w:r>
      <w:r w:rsidRPr="000C1945">
        <w:t>:</w:t>
      </w:r>
    </w:p>
    <w:p w14:paraId="307B02A0" w14:textId="77777777" w:rsidR="000C1945" w:rsidRPr="000C1945" w:rsidRDefault="000C1945" w:rsidP="000C1945">
      <w:pPr>
        <w:numPr>
          <w:ilvl w:val="0"/>
          <w:numId w:val="9"/>
        </w:numPr>
      </w:pPr>
      <w:r w:rsidRPr="000C1945">
        <w:t xml:space="preserve">Go to the </w:t>
      </w:r>
      <w:hyperlink r:id="rId13" w:history="1">
        <w:r w:rsidRPr="000C1945">
          <w:rPr>
            <w:rStyle w:val="Hyperlink"/>
          </w:rPr>
          <w:t>W3C CSS Validation Service</w:t>
        </w:r>
      </w:hyperlink>
      <w:r w:rsidRPr="000C1945">
        <w:t>.</w:t>
      </w:r>
    </w:p>
    <w:p w14:paraId="7A208412" w14:textId="77777777" w:rsidR="000C1945" w:rsidRPr="000C1945" w:rsidRDefault="000C1945" w:rsidP="000C1945">
      <w:pPr>
        <w:numPr>
          <w:ilvl w:val="0"/>
          <w:numId w:val="9"/>
        </w:numPr>
      </w:pPr>
      <w:r w:rsidRPr="000C1945">
        <w:t>Paste the URL of the deployed site or upload the CSS file directly.</w:t>
      </w:r>
    </w:p>
    <w:p w14:paraId="4C779F79" w14:textId="77777777" w:rsidR="000C1945" w:rsidRPr="000C1945" w:rsidRDefault="000C1945" w:rsidP="000C1945">
      <w:pPr>
        <w:numPr>
          <w:ilvl w:val="0"/>
          <w:numId w:val="9"/>
        </w:numPr>
      </w:pPr>
      <w:r w:rsidRPr="000C1945">
        <w:t>The tool will check the CSS for any errors, warnings, and style issues.</w:t>
      </w:r>
    </w:p>
    <w:p w14:paraId="242DC564" w14:textId="77777777" w:rsidR="000C1945" w:rsidRPr="000C1945" w:rsidRDefault="000C1945" w:rsidP="000C1945">
      <w:r w:rsidRPr="000C1945">
        <w:t>For my Coffee website, I validated the CSS to:</w:t>
      </w:r>
    </w:p>
    <w:p w14:paraId="0AFA5E67" w14:textId="77777777" w:rsidR="000C1945" w:rsidRPr="000C1945" w:rsidRDefault="000C1945" w:rsidP="000C1945">
      <w:pPr>
        <w:numPr>
          <w:ilvl w:val="0"/>
          <w:numId w:val="10"/>
        </w:numPr>
      </w:pPr>
      <w:r w:rsidRPr="000C1945">
        <w:t>Ensure there are no errors or unused CSS rules.</w:t>
      </w:r>
    </w:p>
    <w:p w14:paraId="42045D6D" w14:textId="77777777" w:rsidR="000C1945" w:rsidRPr="000C1945" w:rsidRDefault="000C1945" w:rsidP="000C1945">
      <w:pPr>
        <w:numPr>
          <w:ilvl w:val="0"/>
          <w:numId w:val="10"/>
        </w:numPr>
      </w:pPr>
      <w:r w:rsidRPr="000C1945">
        <w:t>Check that all properties and values are correctly specified.</w:t>
      </w:r>
    </w:p>
    <w:p w14:paraId="383B2FB8" w14:textId="0BBA52CF" w:rsidR="000C1945" w:rsidRPr="000C1945" w:rsidRDefault="000C1945" w:rsidP="000C1945">
      <w:pPr>
        <w:numPr>
          <w:ilvl w:val="0"/>
          <w:numId w:val="10"/>
        </w:numPr>
      </w:pPr>
      <w:r w:rsidRPr="000C1945">
        <w:t>Confirm that the media queries work as intended for responsive design.</w:t>
      </w:r>
    </w:p>
    <w:p w14:paraId="51A267A1" w14:textId="77777777" w:rsidR="000C1945" w:rsidRPr="000C1945" w:rsidRDefault="000C1945" w:rsidP="000C1945">
      <w:pPr>
        <w:rPr>
          <w:b/>
          <w:bCs/>
        </w:rPr>
      </w:pPr>
      <w:r w:rsidRPr="000C1945">
        <w:rPr>
          <w:b/>
          <w:bCs/>
        </w:rPr>
        <w:t>3. Google Lighthouse Performance and Accessibility Check</w:t>
      </w:r>
    </w:p>
    <w:p w14:paraId="5E6E77C2" w14:textId="77777777" w:rsidR="000C1945" w:rsidRPr="000C1945" w:rsidRDefault="000C1945" w:rsidP="000C1945">
      <w:r w:rsidRPr="000C1945">
        <w:rPr>
          <w:b/>
          <w:bCs/>
        </w:rPr>
        <w:t>Google Lighthouse</w:t>
      </w:r>
      <w:r w:rsidRPr="000C1945">
        <w:t xml:space="preserve"> is a tool that audits the performance, accessibility, SEO, and best practices of your web page. It helps ensure that your site is optimized for fast loading and accessible to all users, including those with disabilities.</w:t>
      </w:r>
      <w:r w:rsidRPr="000C1945">
        <w:br/>
      </w:r>
      <w:r w:rsidRPr="000C1945">
        <w:rPr>
          <w:b/>
          <w:bCs/>
        </w:rPr>
        <w:t>Steps for validation</w:t>
      </w:r>
      <w:r w:rsidRPr="000C1945">
        <w:t>:</w:t>
      </w:r>
    </w:p>
    <w:p w14:paraId="4EF5395F" w14:textId="77777777" w:rsidR="000C1945" w:rsidRPr="000C1945" w:rsidRDefault="000C1945" w:rsidP="000C1945">
      <w:pPr>
        <w:numPr>
          <w:ilvl w:val="0"/>
          <w:numId w:val="11"/>
        </w:numPr>
      </w:pPr>
      <w:r w:rsidRPr="000C1945">
        <w:t xml:space="preserve">Open the website in </w:t>
      </w:r>
      <w:r w:rsidRPr="000C1945">
        <w:rPr>
          <w:b/>
          <w:bCs/>
        </w:rPr>
        <w:t>Google Chrome</w:t>
      </w:r>
      <w:r w:rsidRPr="000C1945">
        <w:t>.</w:t>
      </w:r>
    </w:p>
    <w:p w14:paraId="30A6E0EE" w14:textId="77777777" w:rsidR="000C1945" w:rsidRPr="000C1945" w:rsidRDefault="000C1945" w:rsidP="000C1945">
      <w:pPr>
        <w:numPr>
          <w:ilvl w:val="0"/>
          <w:numId w:val="11"/>
        </w:numPr>
      </w:pPr>
      <w:r w:rsidRPr="000C1945">
        <w:t xml:space="preserve">Press Ctrl + Shift + I to open the Developer Tools and navigate to the </w:t>
      </w:r>
      <w:r w:rsidRPr="000C1945">
        <w:rPr>
          <w:b/>
          <w:bCs/>
        </w:rPr>
        <w:t>Lighthouse</w:t>
      </w:r>
      <w:r w:rsidRPr="000C1945">
        <w:t> tab.</w:t>
      </w:r>
    </w:p>
    <w:p w14:paraId="0D0FE820" w14:textId="77777777" w:rsidR="000C1945" w:rsidRPr="000C1945" w:rsidRDefault="000C1945" w:rsidP="000C1945">
      <w:pPr>
        <w:numPr>
          <w:ilvl w:val="0"/>
          <w:numId w:val="11"/>
        </w:numPr>
      </w:pPr>
      <w:r w:rsidRPr="000C1945">
        <w:t xml:space="preserve">Run the audit for </w:t>
      </w:r>
      <w:r w:rsidRPr="000C1945">
        <w:rPr>
          <w:b/>
          <w:bCs/>
        </w:rPr>
        <w:t>Performance</w:t>
      </w:r>
      <w:r w:rsidRPr="000C1945">
        <w:t xml:space="preserve">, </w:t>
      </w:r>
      <w:r w:rsidRPr="000C1945">
        <w:rPr>
          <w:b/>
          <w:bCs/>
        </w:rPr>
        <w:t>Accessibility</w:t>
      </w:r>
      <w:r w:rsidRPr="000C1945">
        <w:t xml:space="preserve">, </w:t>
      </w:r>
      <w:r w:rsidRPr="000C1945">
        <w:rPr>
          <w:b/>
          <w:bCs/>
        </w:rPr>
        <w:t>Best Practices</w:t>
      </w:r>
      <w:r w:rsidRPr="000C1945">
        <w:t xml:space="preserve">, and </w:t>
      </w:r>
      <w:r w:rsidRPr="000C1945">
        <w:rPr>
          <w:b/>
          <w:bCs/>
        </w:rPr>
        <w:t>SEO</w:t>
      </w:r>
      <w:r w:rsidRPr="000C1945">
        <w:t>.</w:t>
      </w:r>
    </w:p>
    <w:p w14:paraId="3648C90D" w14:textId="77777777" w:rsidR="000C1945" w:rsidRPr="000C1945" w:rsidRDefault="000C1945" w:rsidP="000C1945">
      <w:pPr>
        <w:numPr>
          <w:ilvl w:val="0"/>
          <w:numId w:val="11"/>
        </w:numPr>
      </w:pPr>
      <w:r w:rsidRPr="000C1945">
        <w:t>Review the scores and recommendations provided by Lighthouse.</w:t>
      </w:r>
    </w:p>
    <w:p w14:paraId="2155BEC2" w14:textId="77777777" w:rsidR="000C1945" w:rsidRPr="000C1945" w:rsidRDefault="000C1945" w:rsidP="000C1945">
      <w:r w:rsidRPr="000C1945">
        <w:t>For my Coffee website, I used Lighthouse to:</w:t>
      </w:r>
    </w:p>
    <w:p w14:paraId="7183D371" w14:textId="77777777" w:rsidR="000C1945" w:rsidRPr="000C1945" w:rsidRDefault="000C1945" w:rsidP="000C1945">
      <w:pPr>
        <w:numPr>
          <w:ilvl w:val="0"/>
          <w:numId w:val="12"/>
        </w:numPr>
      </w:pPr>
      <w:r w:rsidRPr="000C1945">
        <w:rPr>
          <w:b/>
          <w:bCs/>
        </w:rPr>
        <w:t>Improve performance</w:t>
      </w:r>
      <w:r w:rsidRPr="000C1945">
        <w:t>: Ensuring the site loads quickly, which is vital for user retention.</w:t>
      </w:r>
    </w:p>
    <w:p w14:paraId="69539461" w14:textId="599FB29B" w:rsidR="000C1945" w:rsidRPr="000C1945" w:rsidRDefault="000C1945" w:rsidP="000C1945">
      <w:pPr>
        <w:numPr>
          <w:ilvl w:val="0"/>
          <w:numId w:val="12"/>
        </w:numPr>
      </w:pPr>
      <w:r w:rsidRPr="000C1945">
        <w:rPr>
          <w:b/>
          <w:bCs/>
        </w:rPr>
        <w:t>Enhance accessibility</w:t>
      </w:r>
      <w:r w:rsidRPr="000C1945">
        <w:t xml:space="preserve">: Including features like semantic HTML elements, proper form labels, and </w:t>
      </w:r>
      <w:r w:rsidR="00E7442D" w:rsidRPr="000C1945">
        <w:t>colour</w:t>
      </w:r>
      <w:r w:rsidRPr="000C1945">
        <w:t xml:space="preserve"> contrast to ensure the site is accessible to users with disabilities.</w:t>
      </w:r>
    </w:p>
    <w:p w14:paraId="467030AB" w14:textId="77777777" w:rsidR="000C1945" w:rsidRPr="000C1945" w:rsidRDefault="000C1945" w:rsidP="000C1945">
      <w:pPr>
        <w:numPr>
          <w:ilvl w:val="0"/>
          <w:numId w:val="12"/>
        </w:numPr>
      </w:pPr>
      <w:r w:rsidRPr="000C1945">
        <w:rPr>
          <w:b/>
          <w:bCs/>
        </w:rPr>
        <w:lastRenderedPageBreak/>
        <w:t>SEO Optimization</w:t>
      </w:r>
      <w:r w:rsidRPr="000C1945">
        <w:t>: Ensuring the website is optimized for search engines by using proper headings and metadata.</w:t>
      </w:r>
    </w:p>
    <w:p w14:paraId="5907EB62" w14:textId="77777777" w:rsidR="000C1945" w:rsidRPr="000C1945" w:rsidRDefault="000C1945" w:rsidP="000C1945">
      <w:pPr>
        <w:rPr>
          <w:b/>
          <w:bCs/>
        </w:rPr>
      </w:pPr>
      <w:r w:rsidRPr="000C1945">
        <w:rPr>
          <w:b/>
          <w:bCs/>
        </w:rPr>
        <w:t>Results of the Validation Checks:</w:t>
      </w:r>
    </w:p>
    <w:p w14:paraId="1FDDF196" w14:textId="77777777" w:rsidR="000C1945" w:rsidRPr="000C1945" w:rsidRDefault="000C1945" w:rsidP="000C1945">
      <w:pPr>
        <w:numPr>
          <w:ilvl w:val="0"/>
          <w:numId w:val="13"/>
        </w:numPr>
      </w:pPr>
      <w:r w:rsidRPr="000C1945">
        <w:rPr>
          <w:b/>
          <w:bCs/>
        </w:rPr>
        <w:t>W3C HTML Validation</w:t>
      </w:r>
      <w:r w:rsidRPr="000C1945">
        <w:t>: The HTML passed with no critical errors.</w:t>
      </w:r>
    </w:p>
    <w:p w14:paraId="2089B8F2" w14:textId="77777777" w:rsidR="000C1945" w:rsidRPr="000C1945" w:rsidRDefault="000C1945" w:rsidP="000C1945">
      <w:pPr>
        <w:numPr>
          <w:ilvl w:val="0"/>
          <w:numId w:val="13"/>
        </w:numPr>
      </w:pPr>
      <w:r w:rsidRPr="000C1945">
        <w:rPr>
          <w:b/>
          <w:bCs/>
        </w:rPr>
        <w:t>W3C CSS Validation</w:t>
      </w:r>
      <w:r w:rsidRPr="000C1945">
        <w:t>: The CSS also passed with no critical issues, ensuring that the styles were applied as intended.</w:t>
      </w:r>
    </w:p>
    <w:p w14:paraId="32529750" w14:textId="21A00E0E" w:rsidR="00CB692E" w:rsidRPr="004B1676" w:rsidRDefault="000C1945" w:rsidP="004B1676">
      <w:pPr>
        <w:numPr>
          <w:ilvl w:val="0"/>
          <w:numId w:val="13"/>
        </w:numPr>
      </w:pPr>
      <w:r w:rsidRPr="000C1945">
        <w:rPr>
          <w:b/>
          <w:bCs/>
        </w:rPr>
        <w:t>Lighthouse Report</w:t>
      </w:r>
      <w:r w:rsidRPr="000C1945">
        <w:t xml:space="preserve">: The website received positive feedback in terms of </w:t>
      </w:r>
      <w:r w:rsidRPr="000C1945">
        <w:rPr>
          <w:b/>
          <w:bCs/>
        </w:rPr>
        <w:t>performance</w:t>
      </w:r>
      <w:r w:rsidRPr="000C1945">
        <w:t xml:space="preserve"> and </w:t>
      </w:r>
      <w:r w:rsidRPr="000C1945">
        <w:rPr>
          <w:b/>
          <w:bCs/>
        </w:rPr>
        <w:t>accessibility</w:t>
      </w:r>
      <w:r w:rsidRPr="000C1945">
        <w:t xml:space="preserve">, with some suggestions for minor improvements in </w:t>
      </w:r>
      <w:r w:rsidRPr="000C1945">
        <w:rPr>
          <w:b/>
          <w:bCs/>
        </w:rPr>
        <w:t>SEO</w:t>
      </w:r>
      <w:r w:rsidRPr="000C1945">
        <w:t>.</w:t>
      </w:r>
    </w:p>
    <w:p w14:paraId="32EAEB3D" w14:textId="1970B103" w:rsidR="00AC03CC" w:rsidRDefault="007A54C4" w:rsidP="00AC03CC">
      <w:pPr>
        <w:pStyle w:val="Heading1"/>
      </w:pPr>
      <w:bookmarkStart w:id="5" w:name="_Toc184288620"/>
      <w:r>
        <w:t>Design and Layout</w:t>
      </w:r>
      <w:bookmarkEnd w:id="5"/>
    </w:p>
    <w:p w14:paraId="6CC090CD" w14:textId="77777777" w:rsidR="00C973DE" w:rsidRPr="00C973DE" w:rsidRDefault="00C973DE" w:rsidP="00C973DE">
      <w:r w:rsidRPr="00C973DE">
        <w:t>The layout of the coffee-themed website is structured as follows:</w:t>
      </w:r>
    </w:p>
    <w:p w14:paraId="327FF126" w14:textId="7D60E298" w:rsidR="00C973DE" w:rsidRPr="00C973DE" w:rsidRDefault="00C973DE" w:rsidP="00C973DE">
      <w:pPr>
        <w:numPr>
          <w:ilvl w:val="0"/>
          <w:numId w:val="5"/>
        </w:numPr>
      </w:pPr>
      <w:r w:rsidRPr="00C973DE">
        <w:rPr>
          <w:b/>
          <w:bCs/>
        </w:rPr>
        <w:t>Header</w:t>
      </w:r>
      <w:r w:rsidRPr="00C973DE">
        <w:t xml:space="preserve">: The header spans across the top, with a coffee logo and navigation links to </w:t>
      </w:r>
      <w:r w:rsidR="00050360">
        <w:t xml:space="preserve">“Home” </w:t>
      </w:r>
      <w:r w:rsidRPr="00C973DE">
        <w:t>"About Us," "</w:t>
      </w:r>
      <w:r w:rsidR="00050360">
        <w:t>Our Coffee</w:t>
      </w:r>
      <w:r w:rsidRPr="00C973DE">
        <w:t>," and "Contact Us."</w:t>
      </w:r>
    </w:p>
    <w:p w14:paraId="71530F33" w14:textId="4C0ABC50" w:rsidR="00C973DE" w:rsidRPr="00C973DE" w:rsidRDefault="00C973DE" w:rsidP="00C973DE">
      <w:pPr>
        <w:numPr>
          <w:ilvl w:val="0"/>
          <w:numId w:val="5"/>
        </w:numPr>
      </w:pPr>
      <w:r w:rsidRPr="00C973DE">
        <w:rPr>
          <w:b/>
          <w:bCs/>
        </w:rPr>
        <w:t>Main Content</w:t>
      </w:r>
      <w:r w:rsidRPr="00C973DE">
        <w:t xml:space="preserve">: The main area includes sections </w:t>
      </w:r>
      <w:proofErr w:type="gramStart"/>
      <w:r w:rsidRPr="00C973DE">
        <w:t>for</w:t>
      </w:r>
      <w:r w:rsidR="00050360">
        <w:t xml:space="preserve"> ”Home</w:t>
      </w:r>
      <w:proofErr w:type="gramEnd"/>
      <w:r w:rsidR="00050360">
        <w:t>”</w:t>
      </w:r>
      <w:r w:rsidRPr="00C973DE">
        <w:t xml:space="preserve"> "About Us," "</w:t>
      </w:r>
      <w:r w:rsidR="00050360">
        <w:t>Our Coffee</w:t>
      </w:r>
      <w:r w:rsidRPr="00C973DE">
        <w:t>," and "Contact," where visitors can learn more about the company, view products, and interact with the contact form.</w:t>
      </w:r>
    </w:p>
    <w:p w14:paraId="1A7B13E9" w14:textId="77777777" w:rsidR="00C973DE" w:rsidRPr="00C973DE" w:rsidRDefault="00C973DE" w:rsidP="00C973DE">
      <w:pPr>
        <w:numPr>
          <w:ilvl w:val="0"/>
          <w:numId w:val="5"/>
        </w:numPr>
      </w:pPr>
      <w:r w:rsidRPr="00C973DE">
        <w:rPr>
          <w:b/>
          <w:bCs/>
        </w:rPr>
        <w:t>Footer</w:t>
      </w:r>
      <w:r w:rsidRPr="00C973DE">
        <w:t>: The footer contains copyright information and additional navigation links.</w:t>
      </w:r>
    </w:p>
    <w:p w14:paraId="7EB79933" w14:textId="77777777" w:rsidR="00C973DE" w:rsidRPr="00C973DE" w:rsidRDefault="00C973DE" w:rsidP="00C973DE">
      <w:pPr>
        <w:numPr>
          <w:ilvl w:val="0"/>
          <w:numId w:val="5"/>
        </w:numPr>
      </w:pPr>
      <w:r w:rsidRPr="00C973DE">
        <w:rPr>
          <w:b/>
          <w:bCs/>
        </w:rPr>
        <w:t>Grid Layout</w:t>
      </w:r>
      <w:r w:rsidRPr="00C973DE">
        <w:t>: The grid ensures that the content is well-aligned and displayed cleanly. The design ensures users have a pleasant experience whether they are browsing the menu or reaching out through the contact form.</w:t>
      </w:r>
    </w:p>
    <w:p w14:paraId="647D2546" w14:textId="77777777" w:rsidR="00C973DE" w:rsidRPr="00C973DE" w:rsidRDefault="00C973DE" w:rsidP="00C973DE">
      <w:pPr>
        <w:rPr>
          <w:b/>
          <w:bCs/>
        </w:rPr>
      </w:pPr>
      <w:r w:rsidRPr="00C973DE">
        <w:rPr>
          <w:b/>
          <w:bCs/>
        </w:rPr>
        <w:t>Responsive Design:</w:t>
      </w:r>
    </w:p>
    <w:p w14:paraId="300BD010" w14:textId="77777777" w:rsidR="00C973DE" w:rsidRPr="00C973DE" w:rsidRDefault="00C973DE" w:rsidP="00C973DE">
      <w:pPr>
        <w:numPr>
          <w:ilvl w:val="0"/>
          <w:numId w:val="6"/>
        </w:numPr>
      </w:pPr>
      <w:r w:rsidRPr="00C973DE">
        <w:t xml:space="preserve">The layout is optimized for various devices using </w:t>
      </w:r>
      <w:r w:rsidRPr="00C973DE">
        <w:rPr>
          <w:b/>
          <w:bCs/>
        </w:rPr>
        <w:t>CSS media queries</w:t>
      </w:r>
      <w:r w:rsidRPr="00C973DE">
        <w:t>. This makes the website fully functional across different screen sizes, from mobile phones to larger desktop monitors.</w:t>
      </w:r>
    </w:p>
    <w:p w14:paraId="13AC8A8D" w14:textId="73125E07" w:rsidR="007A54C4" w:rsidRDefault="00A06678" w:rsidP="00C973DE">
      <w:pPr>
        <w:pStyle w:val="Heading1"/>
      </w:pPr>
      <w:bookmarkStart w:id="6" w:name="_Toc184288621"/>
      <w:r>
        <w:t>Conclusion</w:t>
      </w:r>
      <w:bookmarkEnd w:id="6"/>
    </w:p>
    <w:p w14:paraId="30D96F1C" w14:textId="24F0751F" w:rsidR="008D79B9" w:rsidRDefault="00065ADB" w:rsidP="00A06678">
      <w:r>
        <w:t xml:space="preserve">This coffee-themed website project allowed me to practice and apply </w:t>
      </w:r>
      <w:r w:rsidR="007273FF">
        <w:t>my web development skills in a creative context. The project reinforced the importance of responsive design and user-</w:t>
      </w:r>
      <w:r w:rsidR="00D44958">
        <w:t>centred</w:t>
      </w:r>
      <w:r w:rsidR="005C6F12">
        <w:t xml:space="preserve"> development. In future</w:t>
      </w:r>
      <w:r w:rsidR="00146336">
        <w:t>, I plan to expand this website with JavaScript functionality, such as interactive pro</w:t>
      </w:r>
      <w:r w:rsidR="008D79B9">
        <w:t>duct selection or real-time updates for customer orders.</w:t>
      </w:r>
    </w:p>
    <w:p w14:paraId="41E803AA" w14:textId="016F0839" w:rsidR="00A06678" w:rsidRDefault="008D79B9" w:rsidP="00A06678">
      <w:r>
        <w:t xml:space="preserve">This website also provided valuable experience in making a website </w:t>
      </w:r>
      <w:r w:rsidR="00D44958">
        <w:t>both aesthetically pleasing and functional, a skill I plan refund further in future projects.</w:t>
      </w:r>
      <w:r w:rsidR="005C6F12">
        <w:t xml:space="preserve"> </w:t>
      </w:r>
    </w:p>
    <w:p w14:paraId="56E7FB6E" w14:textId="1F459AF9" w:rsidR="00D44958" w:rsidRDefault="00D62C6D" w:rsidP="00D44958">
      <w:pPr>
        <w:pStyle w:val="Heading1"/>
      </w:pPr>
      <w:bookmarkStart w:id="7" w:name="_Toc184288622"/>
      <w:r>
        <w:t>References</w:t>
      </w:r>
      <w:bookmarkEnd w:id="7"/>
    </w:p>
    <w:p w14:paraId="4208E69D" w14:textId="1E9CDDFE" w:rsidR="00C40AB7" w:rsidRDefault="00047DFD" w:rsidP="00C40AB7">
      <w:pPr>
        <w:pStyle w:val="ListParagraph"/>
        <w:numPr>
          <w:ilvl w:val="0"/>
          <w:numId w:val="14"/>
        </w:numPr>
      </w:pPr>
      <w:r>
        <w:t xml:space="preserve">Mozilla Developer </w:t>
      </w:r>
      <w:r w:rsidR="004E5771">
        <w:t>Network (</w:t>
      </w:r>
      <w:r>
        <w:t>MDN) – HTML Documentation:</w:t>
      </w:r>
    </w:p>
    <w:p w14:paraId="541D280B" w14:textId="4867949C" w:rsidR="00BC012C" w:rsidRDefault="00BC012C" w:rsidP="00BC012C">
      <w:pPr>
        <w:pStyle w:val="ListParagraph"/>
      </w:pPr>
      <w:hyperlink r:id="rId14" w:history="1">
        <w:r w:rsidRPr="00BC012C">
          <w:rPr>
            <w:rStyle w:val="Hyperlink"/>
          </w:rPr>
          <w:t xml:space="preserve">HTML: </w:t>
        </w:r>
        <w:proofErr w:type="spellStart"/>
        <w:r w:rsidRPr="00BC012C">
          <w:rPr>
            <w:rStyle w:val="Hyperlink"/>
          </w:rPr>
          <w:t>HyperText</w:t>
        </w:r>
        <w:proofErr w:type="spellEnd"/>
        <w:r w:rsidRPr="00BC012C">
          <w:rPr>
            <w:rStyle w:val="Hyperlink"/>
          </w:rPr>
          <w:t xml:space="preserve"> Markup Language | MDN</w:t>
        </w:r>
      </w:hyperlink>
    </w:p>
    <w:p w14:paraId="2623B3F8" w14:textId="32126755" w:rsidR="00047DFD" w:rsidRDefault="004E5771" w:rsidP="00C40AB7">
      <w:pPr>
        <w:pStyle w:val="ListParagraph"/>
        <w:numPr>
          <w:ilvl w:val="0"/>
          <w:numId w:val="14"/>
        </w:numPr>
      </w:pPr>
      <w:r>
        <w:t>Mozilla Developer Network (MDN) – CSS Grid Layout:</w:t>
      </w:r>
    </w:p>
    <w:p w14:paraId="615D9806" w14:textId="61771D1A" w:rsidR="00BC012C" w:rsidRDefault="00FE715F" w:rsidP="00BC012C">
      <w:pPr>
        <w:pStyle w:val="ListParagraph"/>
      </w:pPr>
      <w:hyperlink r:id="rId15" w:history="1">
        <w:r w:rsidRPr="00FE715F">
          <w:rPr>
            <w:rStyle w:val="Hyperlink"/>
          </w:rPr>
          <w:t>CSS grid layout - CSS: Cascading Style Sheets | MDN</w:t>
        </w:r>
      </w:hyperlink>
    </w:p>
    <w:p w14:paraId="7CC31DB5" w14:textId="2E79B3BB" w:rsidR="004E5771" w:rsidRDefault="004E5771" w:rsidP="00C40AB7">
      <w:pPr>
        <w:pStyle w:val="ListParagraph"/>
        <w:numPr>
          <w:ilvl w:val="0"/>
          <w:numId w:val="14"/>
        </w:numPr>
      </w:pPr>
      <w:r>
        <w:t>W3C HTML Validation</w:t>
      </w:r>
      <w:r w:rsidR="008C1D07">
        <w:t>:</w:t>
      </w:r>
    </w:p>
    <w:p w14:paraId="6F20B3E3" w14:textId="61A8BD93" w:rsidR="00BC012C" w:rsidRDefault="00FE715F" w:rsidP="00FE715F">
      <w:pPr>
        <w:pStyle w:val="ListParagraph"/>
      </w:pPr>
      <w:hyperlink r:id="rId16" w:history="1">
        <w:r w:rsidRPr="00FE715F">
          <w:rPr>
            <w:rStyle w:val="Hyperlink"/>
          </w:rPr>
          <w:t>The W3C Markup Validation Service</w:t>
        </w:r>
      </w:hyperlink>
    </w:p>
    <w:p w14:paraId="6227E3E3" w14:textId="121799F3" w:rsidR="004E5771" w:rsidRDefault="004E5771" w:rsidP="00C40AB7">
      <w:pPr>
        <w:pStyle w:val="ListParagraph"/>
        <w:numPr>
          <w:ilvl w:val="0"/>
          <w:numId w:val="14"/>
        </w:numPr>
      </w:pPr>
      <w:r>
        <w:t>W3C CSS Validation</w:t>
      </w:r>
      <w:r w:rsidR="008C1D07">
        <w:t>:</w:t>
      </w:r>
    </w:p>
    <w:p w14:paraId="0C3E66EE" w14:textId="0EBEB074" w:rsidR="00BC012C" w:rsidRDefault="00FE715F" w:rsidP="00BC012C">
      <w:pPr>
        <w:pStyle w:val="ListParagraph"/>
      </w:pPr>
      <w:hyperlink r:id="rId17" w:history="1">
        <w:r w:rsidRPr="00FE715F">
          <w:rPr>
            <w:rStyle w:val="Hyperlink"/>
          </w:rPr>
          <w:t>The W3C CSS Validation Service</w:t>
        </w:r>
      </w:hyperlink>
    </w:p>
    <w:p w14:paraId="5D53812F" w14:textId="0FD8FABB" w:rsidR="004E5771" w:rsidRDefault="004E5771" w:rsidP="00C40AB7">
      <w:pPr>
        <w:pStyle w:val="ListParagraph"/>
        <w:numPr>
          <w:ilvl w:val="0"/>
          <w:numId w:val="14"/>
        </w:numPr>
      </w:pPr>
      <w:r>
        <w:lastRenderedPageBreak/>
        <w:t xml:space="preserve">Google </w:t>
      </w:r>
      <w:r w:rsidR="008C1D07">
        <w:t>Lighthouse:</w:t>
      </w:r>
    </w:p>
    <w:p w14:paraId="2AD75703" w14:textId="5CFC452A" w:rsidR="00BC012C" w:rsidRDefault="00C4590E" w:rsidP="00BC012C">
      <w:pPr>
        <w:pStyle w:val="ListParagraph"/>
      </w:pPr>
      <w:hyperlink r:id="rId18" w:history="1">
        <w:proofErr w:type="gramStart"/>
        <w:r w:rsidRPr="00C4590E">
          <w:rPr>
            <w:rStyle w:val="Hyperlink"/>
          </w:rPr>
          <w:t>Lighthouse  |</w:t>
        </w:r>
        <w:proofErr w:type="gramEnd"/>
        <w:r w:rsidRPr="00C4590E">
          <w:rPr>
            <w:rStyle w:val="Hyperlink"/>
          </w:rPr>
          <w:t>  Chrome for Developers</w:t>
        </w:r>
      </w:hyperlink>
    </w:p>
    <w:p w14:paraId="74DF0532" w14:textId="77777777" w:rsidR="00BC012C" w:rsidRPr="00C40AB7" w:rsidRDefault="00BC012C" w:rsidP="00BC012C">
      <w:pPr>
        <w:pStyle w:val="ListParagraph"/>
      </w:pPr>
    </w:p>
    <w:p w14:paraId="41DD4433" w14:textId="77777777" w:rsidR="00D62C6D" w:rsidRPr="00D62C6D" w:rsidRDefault="00D62C6D" w:rsidP="00D62C6D"/>
    <w:sectPr w:rsidR="00D62C6D" w:rsidRPr="00D62C6D" w:rsidSect="00F57410">
      <w:headerReference w:type="default" r:id="rId19"/>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A16EAA" w14:textId="77777777" w:rsidR="00DE510A" w:rsidRDefault="00DE510A" w:rsidP="00F57410">
      <w:pPr>
        <w:spacing w:after="0" w:line="240" w:lineRule="auto"/>
      </w:pPr>
      <w:r>
        <w:separator/>
      </w:r>
    </w:p>
  </w:endnote>
  <w:endnote w:type="continuationSeparator" w:id="0">
    <w:p w14:paraId="5F98DEBF" w14:textId="77777777" w:rsidR="00DE510A" w:rsidRDefault="00DE510A" w:rsidP="00F57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szCs w:val="20"/>
      </w:rPr>
      <w:id w:val="1332418140"/>
      <w:docPartObj>
        <w:docPartGallery w:val="Page Numbers (Bottom of Page)"/>
        <w:docPartUnique/>
      </w:docPartObj>
    </w:sdtPr>
    <w:sdtEndPr/>
    <w:sdtContent>
      <w:sdt>
        <w:sdtPr>
          <w:rPr>
            <w:sz w:val="20"/>
            <w:szCs w:val="20"/>
          </w:rPr>
          <w:id w:val="-1705238520"/>
          <w:docPartObj>
            <w:docPartGallery w:val="Page Numbers (Top of Page)"/>
            <w:docPartUnique/>
          </w:docPartObj>
        </w:sdtPr>
        <w:sdtEndPr/>
        <w:sdtContent>
          <w:p w14:paraId="7CFF8426" w14:textId="0800B192" w:rsidR="0054789C" w:rsidRPr="0054789C" w:rsidRDefault="0054789C">
            <w:pPr>
              <w:pStyle w:val="Footer"/>
              <w:rPr>
                <w:sz w:val="20"/>
                <w:szCs w:val="20"/>
              </w:rPr>
            </w:pPr>
            <w:r w:rsidRPr="0054789C">
              <w:rPr>
                <w:sz w:val="20"/>
                <w:szCs w:val="20"/>
              </w:rPr>
              <w:t xml:space="preserve">Page </w:t>
            </w:r>
            <w:r w:rsidRPr="0054789C">
              <w:rPr>
                <w:b/>
                <w:bCs/>
                <w:sz w:val="20"/>
                <w:szCs w:val="20"/>
              </w:rPr>
              <w:fldChar w:fldCharType="begin"/>
            </w:r>
            <w:r w:rsidRPr="0054789C">
              <w:rPr>
                <w:b/>
                <w:bCs/>
                <w:sz w:val="20"/>
                <w:szCs w:val="20"/>
              </w:rPr>
              <w:instrText xml:space="preserve"> PAGE </w:instrText>
            </w:r>
            <w:r w:rsidRPr="0054789C">
              <w:rPr>
                <w:b/>
                <w:bCs/>
                <w:sz w:val="20"/>
                <w:szCs w:val="20"/>
              </w:rPr>
              <w:fldChar w:fldCharType="separate"/>
            </w:r>
            <w:r w:rsidR="00445E49">
              <w:rPr>
                <w:b/>
                <w:bCs/>
                <w:noProof/>
                <w:sz w:val="20"/>
                <w:szCs w:val="20"/>
              </w:rPr>
              <w:t>2</w:t>
            </w:r>
            <w:r w:rsidRPr="0054789C">
              <w:rPr>
                <w:b/>
                <w:bCs/>
                <w:sz w:val="20"/>
                <w:szCs w:val="20"/>
              </w:rPr>
              <w:fldChar w:fldCharType="end"/>
            </w:r>
            <w:r w:rsidRPr="0054789C">
              <w:rPr>
                <w:sz w:val="20"/>
                <w:szCs w:val="20"/>
              </w:rPr>
              <w:t xml:space="preserve"> of </w:t>
            </w:r>
            <w:r w:rsidRPr="0054789C">
              <w:rPr>
                <w:b/>
                <w:bCs/>
                <w:sz w:val="20"/>
                <w:szCs w:val="20"/>
              </w:rPr>
              <w:fldChar w:fldCharType="begin"/>
            </w:r>
            <w:r w:rsidRPr="0054789C">
              <w:rPr>
                <w:b/>
                <w:bCs/>
                <w:sz w:val="20"/>
                <w:szCs w:val="20"/>
              </w:rPr>
              <w:instrText xml:space="preserve"> NUMPAGES  </w:instrText>
            </w:r>
            <w:r w:rsidRPr="0054789C">
              <w:rPr>
                <w:b/>
                <w:bCs/>
                <w:sz w:val="20"/>
                <w:szCs w:val="20"/>
              </w:rPr>
              <w:fldChar w:fldCharType="separate"/>
            </w:r>
            <w:r w:rsidR="00445E49">
              <w:rPr>
                <w:b/>
                <w:bCs/>
                <w:noProof/>
                <w:sz w:val="20"/>
                <w:szCs w:val="20"/>
              </w:rPr>
              <w:t>2</w:t>
            </w:r>
            <w:r w:rsidRPr="0054789C">
              <w:rPr>
                <w:b/>
                <w:bCs/>
                <w:sz w:val="20"/>
                <w:szCs w:val="20"/>
              </w:rPr>
              <w:fldChar w:fldCharType="end"/>
            </w:r>
            <w:r w:rsidRPr="0054789C">
              <w:rPr>
                <w:b/>
                <w:bCs/>
                <w:sz w:val="20"/>
                <w:szCs w:val="20"/>
              </w:rPr>
              <w:tab/>
            </w:r>
            <w:r w:rsidRPr="0054789C">
              <w:rPr>
                <w:b/>
                <w:bCs/>
                <w:sz w:val="20"/>
                <w:szCs w:val="20"/>
              </w:rPr>
              <w:tab/>
            </w:r>
            <w:r w:rsidRPr="0054789C">
              <w:rPr>
                <w:bCs/>
                <w:sz w:val="20"/>
                <w:szCs w:val="20"/>
              </w:rPr>
              <w:t xml:space="preserve"> </w:t>
            </w:r>
            <w:r w:rsidRPr="0054789C">
              <w:rPr>
                <w:bCs/>
                <w:sz w:val="20"/>
                <w:szCs w:val="20"/>
              </w:rPr>
              <w:fldChar w:fldCharType="begin"/>
            </w:r>
            <w:r w:rsidRPr="0054789C">
              <w:rPr>
                <w:bCs/>
                <w:sz w:val="20"/>
                <w:szCs w:val="20"/>
              </w:rPr>
              <w:instrText xml:space="preserve"> DATE \@ "dd MMMM yyyy" </w:instrText>
            </w:r>
            <w:r w:rsidRPr="0054789C">
              <w:rPr>
                <w:bCs/>
                <w:sz w:val="20"/>
                <w:szCs w:val="20"/>
              </w:rPr>
              <w:fldChar w:fldCharType="separate"/>
            </w:r>
            <w:r w:rsidR="008C5F38">
              <w:rPr>
                <w:bCs/>
                <w:noProof/>
                <w:sz w:val="20"/>
                <w:szCs w:val="20"/>
              </w:rPr>
              <w:t>05 December 2024</w:t>
            </w:r>
            <w:r w:rsidRPr="0054789C">
              <w:rPr>
                <w:bCs/>
                <w:sz w:val="20"/>
                <w:szCs w:val="20"/>
              </w:rPr>
              <w:fldChar w:fldCharType="end"/>
            </w:r>
          </w:p>
        </w:sdtContent>
      </w:sdt>
    </w:sdtContent>
  </w:sdt>
  <w:p w14:paraId="717D9BAA" w14:textId="77777777" w:rsidR="0054789C" w:rsidRDefault="005478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35D91A" w14:textId="77777777" w:rsidR="00DE510A" w:rsidRDefault="00DE510A" w:rsidP="00F57410">
      <w:pPr>
        <w:spacing w:after="0" w:line="240" w:lineRule="auto"/>
      </w:pPr>
      <w:r>
        <w:separator/>
      </w:r>
    </w:p>
  </w:footnote>
  <w:footnote w:type="continuationSeparator" w:id="0">
    <w:p w14:paraId="598DD701" w14:textId="77777777" w:rsidR="00DE510A" w:rsidRDefault="00DE510A" w:rsidP="00F574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16B96A" w14:textId="27B05E56" w:rsidR="00F57410" w:rsidRPr="0054789C" w:rsidRDefault="00423808">
    <w:pPr>
      <w:pStyle w:val="Header"/>
      <w:rPr>
        <w:sz w:val="20"/>
        <w:szCs w:val="20"/>
      </w:rPr>
    </w:pPr>
    <w:r>
      <w:rPr>
        <w:sz w:val="20"/>
        <w:szCs w:val="20"/>
      </w:rPr>
      <w:t>Maks Kovalchuk 1476898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F5556"/>
    <w:multiLevelType w:val="multilevel"/>
    <w:tmpl w:val="3E54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B7CEC"/>
    <w:multiLevelType w:val="multilevel"/>
    <w:tmpl w:val="84AC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2317C"/>
    <w:multiLevelType w:val="multilevel"/>
    <w:tmpl w:val="31A8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51FD6"/>
    <w:multiLevelType w:val="multilevel"/>
    <w:tmpl w:val="F716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148BC"/>
    <w:multiLevelType w:val="hybridMultilevel"/>
    <w:tmpl w:val="3D4E64CC"/>
    <w:lvl w:ilvl="0" w:tplc="7D34A028">
      <w:start w:val="1"/>
      <w:numFmt w:val="bullet"/>
      <w:lvlText w:val="•"/>
      <w:lvlJc w:val="left"/>
      <w:pPr>
        <w:tabs>
          <w:tab w:val="num" w:pos="720"/>
        </w:tabs>
        <w:ind w:left="720" w:hanging="360"/>
      </w:pPr>
      <w:rPr>
        <w:rFonts w:ascii="Arial" w:hAnsi="Arial" w:hint="default"/>
      </w:rPr>
    </w:lvl>
    <w:lvl w:ilvl="1" w:tplc="B7665F12" w:tentative="1">
      <w:start w:val="1"/>
      <w:numFmt w:val="bullet"/>
      <w:lvlText w:val="•"/>
      <w:lvlJc w:val="left"/>
      <w:pPr>
        <w:tabs>
          <w:tab w:val="num" w:pos="1440"/>
        </w:tabs>
        <w:ind w:left="1440" w:hanging="360"/>
      </w:pPr>
      <w:rPr>
        <w:rFonts w:ascii="Arial" w:hAnsi="Arial" w:hint="default"/>
      </w:rPr>
    </w:lvl>
    <w:lvl w:ilvl="2" w:tplc="C68A163E" w:tentative="1">
      <w:start w:val="1"/>
      <w:numFmt w:val="bullet"/>
      <w:lvlText w:val="•"/>
      <w:lvlJc w:val="left"/>
      <w:pPr>
        <w:tabs>
          <w:tab w:val="num" w:pos="2160"/>
        </w:tabs>
        <w:ind w:left="2160" w:hanging="360"/>
      </w:pPr>
      <w:rPr>
        <w:rFonts w:ascii="Arial" w:hAnsi="Arial" w:hint="default"/>
      </w:rPr>
    </w:lvl>
    <w:lvl w:ilvl="3" w:tplc="B8589FE4" w:tentative="1">
      <w:start w:val="1"/>
      <w:numFmt w:val="bullet"/>
      <w:lvlText w:val="•"/>
      <w:lvlJc w:val="left"/>
      <w:pPr>
        <w:tabs>
          <w:tab w:val="num" w:pos="2880"/>
        </w:tabs>
        <w:ind w:left="2880" w:hanging="360"/>
      </w:pPr>
      <w:rPr>
        <w:rFonts w:ascii="Arial" w:hAnsi="Arial" w:hint="default"/>
      </w:rPr>
    </w:lvl>
    <w:lvl w:ilvl="4" w:tplc="7AEAE36A" w:tentative="1">
      <w:start w:val="1"/>
      <w:numFmt w:val="bullet"/>
      <w:lvlText w:val="•"/>
      <w:lvlJc w:val="left"/>
      <w:pPr>
        <w:tabs>
          <w:tab w:val="num" w:pos="3600"/>
        </w:tabs>
        <w:ind w:left="3600" w:hanging="360"/>
      </w:pPr>
      <w:rPr>
        <w:rFonts w:ascii="Arial" w:hAnsi="Arial" w:hint="default"/>
      </w:rPr>
    </w:lvl>
    <w:lvl w:ilvl="5" w:tplc="1C567F50" w:tentative="1">
      <w:start w:val="1"/>
      <w:numFmt w:val="bullet"/>
      <w:lvlText w:val="•"/>
      <w:lvlJc w:val="left"/>
      <w:pPr>
        <w:tabs>
          <w:tab w:val="num" w:pos="4320"/>
        </w:tabs>
        <w:ind w:left="4320" w:hanging="360"/>
      </w:pPr>
      <w:rPr>
        <w:rFonts w:ascii="Arial" w:hAnsi="Arial" w:hint="default"/>
      </w:rPr>
    </w:lvl>
    <w:lvl w:ilvl="6" w:tplc="95D818EC" w:tentative="1">
      <w:start w:val="1"/>
      <w:numFmt w:val="bullet"/>
      <w:lvlText w:val="•"/>
      <w:lvlJc w:val="left"/>
      <w:pPr>
        <w:tabs>
          <w:tab w:val="num" w:pos="5040"/>
        </w:tabs>
        <w:ind w:left="5040" w:hanging="360"/>
      </w:pPr>
      <w:rPr>
        <w:rFonts w:ascii="Arial" w:hAnsi="Arial" w:hint="default"/>
      </w:rPr>
    </w:lvl>
    <w:lvl w:ilvl="7" w:tplc="6BAC34E6" w:tentative="1">
      <w:start w:val="1"/>
      <w:numFmt w:val="bullet"/>
      <w:lvlText w:val="•"/>
      <w:lvlJc w:val="left"/>
      <w:pPr>
        <w:tabs>
          <w:tab w:val="num" w:pos="5760"/>
        </w:tabs>
        <w:ind w:left="5760" w:hanging="360"/>
      </w:pPr>
      <w:rPr>
        <w:rFonts w:ascii="Arial" w:hAnsi="Arial" w:hint="default"/>
      </w:rPr>
    </w:lvl>
    <w:lvl w:ilvl="8" w:tplc="BBAC658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1D92F29"/>
    <w:multiLevelType w:val="multilevel"/>
    <w:tmpl w:val="E794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9A6EA0"/>
    <w:multiLevelType w:val="multilevel"/>
    <w:tmpl w:val="5C5A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2E5B16"/>
    <w:multiLevelType w:val="multilevel"/>
    <w:tmpl w:val="2A1E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BD0FAE"/>
    <w:multiLevelType w:val="multilevel"/>
    <w:tmpl w:val="5EC4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105829"/>
    <w:multiLevelType w:val="hybridMultilevel"/>
    <w:tmpl w:val="AB2676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49939B0"/>
    <w:multiLevelType w:val="multilevel"/>
    <w:tmpl w:val="AF28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5C24C7"/>
    <w:multiLevelType w:val="multilevel"/>
    <w:tmpl w:val="5A18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C83BE8"/>
    <w:multiLevelType w:val="multilevel"/>
    <w:tmpl w:val="CD5E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AC43C5"/>
    <w:multiLevelType w:val="multilevel"/>
    <w:tmpl w:val="3E18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21426">
    <w:abstractNumId w:val="4"/>
  </w:num>
  <w:num w:numId="2" w16cid:durableId="664239063">
    <w:abstractNumId w:val="8"/>
  </w:num>
  <w:num w:numId="3" w16cid:durableId="1459377822">
    <w:abstractNumId w:val="3"/>
  </w:num>
  <w:num w:numId="4" w16cid:durableId="1929852702">
    <w:abstractNumId w:val="6"/>
  </w:num>
  <w:num w:numId="5" w16cid:durableId="980159748">
    <w:abstractNumId w:val="10"/>
  </w:num>
  <w:num w:numId="6" w16cid:durableId="1532645778">
    <w:abstractNumId w:val="1"/>
  </w:num>
  <w:num w:numId="7" w16cid:durableId="805659571">
    <w:abstractNumId w:val="2"/>
  </w:num>
  <w:num w:numId="8" w16cid:durableId="229854142">
    <w:abstractNumId w:val="5"/>
  </w:num>
  <w:num w:numId="9" w16cid:durableId="686373602">
    <w:abstractNumId w:val="0"/>
  </w:num>
  <w:num w:numId="10" w16cid:durableId="1469929597">
    <w:abstractNumId w:val="7"/>
  </w:num>
  <w:num w:numId="11" w16cid:durableId="869758526">
    <w:abstractNumId w:val="12"/>
  </w:num>
  <w:num w:numId="12" w16cid:durableId="1838223689">
    <w:abstractNumId w:val="13"/>
  </w:num>
  <w:num w:numId="13" w16cid:durableId="1905799942">
    <w:abstractNumId w:val="11"/>
  </w:num>
  <w:num w:numId="14" w16cid:durableId="12749392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EC7"/>
    <w:rsid w:val="000017DD"/>
    <w:rsid w:val="00033030"/>
    <w:rsid w:val="00047DFD"/>
    <w:rsid w:val="00050360"/>
    <w:rsid w:val="00065ADB"/>
    <w:rsid w:val="000C1945"/>
    <w:rsid w:val="00133A7F"/>
    <w:rsid w:val="00146336"/>
    <w:rsid w:val="001560BD"/>
    <w:rsid w:val="001C785F"/>
    <w:rsid w:val="001D69A5"/>
    <w:rsid w:val="001D7FF2"/>
    <w:rsid w:val="00211BA7"/>
    <w:rsid w:val="0023797A"/>
    <w:rsid w:val="002C2A61"/>
    <w:rsid w:val="00327F68"/>
    <w:rsid w:val="0036332F"/>
    <w:rsid w:val="003829C4"/>
    <w:rsid w:val="003E182F"/>
    <w:rsid w:val="00423808"/>
    <w:rsid w:val="00445E49"/>
    <w:rsid w:val="004845A8"/>
    <w:rsid w:val="004B1676"/>
    <w:rsid w:val="004E5771"/>
    <w:rsid w:val="00501C48"/>
    <w:rsid w:val="0051390F"/>
    <w:rsid w:val="0054789C"/>
    <w:rsid w:val="005C6F12"/>
    <w:rsid w:val="00611A82"/>
    <w:rsid w:val="00651EC7"/>
    <w:rsid w:val="006B351F"/>
    <w:rsid w:val="006F28B5"/>
    <w:rsid w:val="007273FF"/>
    <w:rsid w:val="00753BFF"/>
    <w:rsid w:val="0077011A"/>
    <w:rsid w:val="00786D12"/>
    <w:rsid w:val="007A4926"/>
    <w:rsid w:val="007A54C4"/>
    <w:rsid w:val="008056E4"/>
    <w:rsid w:val="008079B2"/>
    <w:rsid w:val="008C1D07"/>
    <w:rsid w:val="008C5F38"/>
    <w:rsid w:val="008C6E19"/>
    <w:rsid w:val="008D79B9"/>
    <w:rsid w:val="0094161F"/>
    <w:rsid w:val="0098223F"/>
    <w:rsid w:val="009B720D"/>
    <w:rsid w:val="009D565B"/>
    <w:rsid w:val="009D68DA"/>
    <w:rsid w:val="00A06678"/>
    <w:rsid w:val="00A20547"/>
    <w:rsid w:val="00A50AE4"/>
    <w:rsid w:val="00A81CF5"/>
    <w:rsid w:val="00AA45BE"/>
    <w:rsid w:val="00AA59CF"/>
    <w:rsid w:val="00AC03CC"/>
    <w:rsid w:val="00B0075B"/>
    <w:rsid w:val="00B37EB1"/>
    <w:rsid w:val="00BC012C"/>
    <w:rsid w:val="00BC6FE3"/>
    <w:rsid w:val="00C40AB7"/>
    <w:rsid w:val="00C4590E"/>
    <w:rsid w:val="00C644D6"/>
    <w:rsid w:val="00C72D13"/>
    <w:rsid w:val="00C973DE"/>
    <w:rsid w:val="00CB370D"/>
    <w:rsid w:val="00CB692E"/>
    <w:rsid w:val="00D44958"/>
    <w:rsid w:val="00D62C6D"/>
    <w:rsid w:val="00D65565"/>
    <w:rsid w:val="00DE510A"/>
    <w:rsid w:val="00E7442D"/>
    <w:rsid w:val="00E830DA"/>
    <w:rsid w:val="00EA43F8"/>
    <w:rsid w:val="00EF72B4"/>
    <w:rsid w:val="00F17BDA"/>
    <w:rsid w:val="00F57410"/>
    <w:rsid w:val="00FE06CF"/>
    <w:rsid w:val="00FE71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13008"/>
  <w15:chartTrackingRefBased/>
  <w15:docId w15:val="{73AFA19B-7DFD-41F0-903A-FF6063393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4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60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43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C194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741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57410"/>
    <w:rPr>
      <w:rFonts w:eastAsiaTheme="minorEastAsia"/>
      <w:lang w:val="en-US"/>
    </w:rPr>
  </w:style>
  <w:style w:type="paragraph" w:styleId="Header">
    <w:name w:val="header"/>
    <w:basedOn w:val="Normal"/>
    <w:link w:val="HeaderChar"/>
    <w:uiPriority w:val="99"/>
    <w:unhideWhenUsed/>
    <w:rsid w:val="00F574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7410"/>
  </w:style>
  <w:style w:type="paragraph" w:styleId="Footer">
    <w:name w:val="footer"/>
    <w:basedOn w:val="Normal"/>
    <w:link w:val="FooterChar"/>
    <w:uiPriority w:val="99"/>
    <w:unhideWhenUsed/>
    <w:rsid w:val="00F574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7410"/>
  </w:style>
  <w:style w:type="character" w:customStyle="1" w:styleId="Heading1Char">
    <w:name w:val="Heading 1 Char"/>
    <w:basedOn w:val="DefaultParagraphFont"/>
    <w:link w:val="Heading1"/>
    <w:uiPriority w:val="9"/>
    <w:rsid w:val="00F5741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560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0B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560B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560BD"/>
    <w:pPr>
      <w:outlineLvl w:val="9"/>
    </w:pPr>
    <w:rPr>
      <w:lang w:val="en-US"/>
    </w:rPr>
  </w:style>
  <w:style w:type="paragraph" w:styleId="TOC1">
    <w:name w:val="toc 1"/>
    <w:basedOn w:val="Normal"/>
    <w:next w:val="Normal"/>
    <w:autoRedefine/>
    <w:uiPriority w:val="39"/>
    <w:unhideWhenUsed/>
    <w:rsid w:val="001560BD"/>
    <w:pPr>
      <w:spacing w:after="100"/>
    </w:pPr>
  </w:style>
  <w:style w:type="paragraph" w:styleId="TOC2">
    <w:name w:val="toc 2"/>
    <w:basedOn w:val="Normal"/>
    <w:next w:val="Normal"/>
    <w:autoRedefine/>
    <w:uiPriority w:val="39"/>
    <w:unhideWhenUsed/>
    <w:rsid w:val="001560BD"/>
    <w:pPr>
      <w:spacing w:after="100"/>
      <w:ind w:left="220"/>
    </w:pPr>
  </w:style>
  <w:style w:type="character" w:styleId="Hyperlink">
    <w:name w:val="Hyperlink"/>
    <w:basedOn w:val="DefaultParagraphFont"/>
    <w:uiPriority w:val="99"/>
    <w:unhideWhenUsed/>
    <w:rsid w:val="001560BD"/>
    <w:rPr>
      <w:color w:val="0563C1" w:themeColor="hyperlink"/>
      <w:u w:val="single"/>
    </w:rPr>
  </w:style>
  <w:style w:type="character" w:customStyle="1" w:styleId="Heading3Char">
    <w:name w:val="Heading 3 Char"/>
    <w:basedOn w:val="DefaultParagraphFont"/>
    <w:link w:val="Heading3"/>
    <w:uiPriority w:val="9"/>
    <w:rsid w:val="00EA43F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C1945"/>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0C1945"/>
    <w:rPr>
      <w:color w:val="605E5C"/>
      <w:shd w:val="clear" w:color="auto" w:fill="E1DFDD"/>
    </w:rPr>
  </w:style>
  <w:style w:type="paragraph" w:styleId="ListParagraph">
    <w:name w:val="List Paragraph"/>
    <w:basedOn w:val="Normal"/>
    <w:uiPriority w:val="34"/>
    <w:qFormat/>
    <w:rsid w:val="00C40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77107">
      <w:bodyDiv w:val="1"/>
      <w:marLeft w:val="0"/>
      <w:marRight w:val="0"/>
      <w:marTop w:val="0"/>
      <w:marBottom w:val="0"/>
      <w:divBdr>
        <w:top w:val="none" w:sz="0" w:space="0" w:color="auto"/>
        <w:left w:val="none" w:sz="0" w:space="0" w:color="auto"/>
        <w:bottom w:val="none" w:sz="0" w:space="0" w:color="auto"/>
        <w:right w:val="none" w:sz="0" w:space="0" w:color="auto"/>
      </w:divBdr>
      <w:divsChild>
        <w:div w:id="1073165656">
          <w:marLeft w:val="360"/>
          <w:marRight w:val="0"/>
          <w:marTop w:val="200"/>
          <w:marBottom w:val="0"/>
          <w:divBdr>
            <w:top w:val="none" w:sz="0" w:space="0" w:color="auto"/>
            <w:left w:val="none" w:sz="0" w:space="0" w:color="auto"/>
            <w:bottom w:val="none" w:sz="0" w:space="0" w:color="auto"/>
            <w:right w:val="none" w:sz="0" w:space="0" w:color="auto"/>
          </w:divBdr>
        </w:div>
      </w:divsChild>
    </w:div>
    <w:div w:id="165485847">
      <w:bodyDiv w:val="1"/>
      <w:marLeft w:val="0"/>
      <w:marRight w:val="0"/>
      <w:marTop w:val="0"/>
      <w:marBottom w:val="0"/>
      <w:divBdr>
        <w:top w:val="none" w:sz="0" w:space="0" w:color="auto"/>
        <w:left w:val="none" w:sz="0" w:space="0" w:color="auto"/>
        <w:bottom w:val="none" w:sz="0" w:space="0" w:color="auto"/>
        <w:right w:val="none" w:sz="0" w:space="0" w:color="auto"/>
      </w:divBdr>
    </w:div>
    <w:div w:id="583540267">
      <w:bodyDiv w:val="1"/>
      <w:marLeft w:val="0"/>
      <w:marRight w:val="0"/>
      <w:marTop w:val="0"/>
      <w:marBottom w:val="0"/>
      <w:divBdr>
        <w:top w:val="none" w:sz="0" w:space="0" w:color="auto"/>
        <w:left w:val="none" w:sz="0" w:space="0" w:color="auto"/>
        <w:bottom w:val="none" w:sz="0" w:space="0" w:color="auto"/>
        <w:right w:val="none" w:sz="0" w:space="0" w:color="auto"/>
      </w:divBdr>
      <w:divsChild>
        <w:div w:id="1951158685">
          <w:marLeft w:val="0"/>
          <w:marRight w:val="0"/>
          <w:marTop w:val="0"/>
          <w:marBottom w:val="0"/>
          <w:divBdr>
            <w:top w:val="none" w:sz="0" w:space="0" w:color="auto"/>
            <w:left w:val="none" w:sz="0" w:space="0" w:color="auto"/>
            <w:bottom w:val="none" w:sz="0" w:space="0" w:color="auto"/>
            <w:right w:val="none" w:sz="0" w:space="0" w:color="auto"/>
          </w:divBdr>
          <w:divsChild>
            <w:div w:id="11157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49476">
      <w:bodyDiv w:val="1"/>
      <w:marLeft w:val="0"/>
      <w:marRight w:val="0"/>
      <w:marTop w:val="0"/>
      <w:marBottom w:val="0"/>
      <w:divBdr>
        <w:top w:val="none" w:sz="0" w:space="0" w:color="auto"/>
        <w:left w:val="none" w:sz="0" w:space="0" w:color="auto"/>
        <w:bottom w:val="none" w:sz="0" w:space="0" w:color="auto"/>
        <w:right w:val="none" w:sz="0" w:space="0" w:color="auto"/>
      </w:divBdr>
    </w:div>
    <w:div w:id="733435546">
      <w:bodyDiv w:val="1"/>
      <w:marLeft w:val="0"/>
      <w:marRight w:val="0"/>
      <w:marTop w:val="0"/>
      <w:marBottom w:val="0"/>
      <w:divBdr>
        <w:top w:val="none" w:sz="0" w:space="0" w:color="auto"/>
        <w:left w:val="none" w:sz="0" w:space="0" w:color="auto"/>
        <w:bottom w:val="none" w:sz="0" w:space="0" w:color="auto"/>
        <w:right w:val="none" w:sz="0" w:space="0" w:color="auto"/>
      </w:divBdr>
    </w:div>
    <w:div w:id="805515428">
      <w:bodyDiv w:val="1"/>
      <w:marLeft w:val="0"/>
      <w:marRight w:val="0"/>
      <w:marTop w:val="0"/>
      <w:marBottom w:val="0"/>
      <w:divBdr>
        <w:top w:val="none" w:sz="0" w:space="0" w:color="auto"/>
        <w:left w:val="none" w:sz="0" w:space="0" w:color="auto"/>
        <w:bottom w:val="none" w:sz="0" w:space="0" w:color="auto"/>
        <w:right w:val="none" w:sz="0" w:space="0" w:color="auto"/>
      </w:divBdr>
    </w:div>
    <w:div w:id="1231304045">
      <w:bodyDiv w:val="1"/>
      <w:marLeft w:val="0"/>
      <w:marRight w:val="0"/>
      <w:marTop w:val="0"/>
      <w:marBottom w:val="0"/>
      <w:divBdr>
        <w:top w:val="none" w:sz="0" w:space="0" w:color="auto"/>
        <w:left w:val="none" w:sz="0" w:space="0" w:color="auto"/>
        <w:bottom w:val="none" w:sz="0" w:space="0" w:color="auto"/>
        <w:right w:val="none" w:sz="0" w:space="0" w:color="auto"/>
      </w:divBdr>
    </w:div>
    <w:div w:id="1544514111">
      <w:bodyDiv w:val="1"/>
      <w:marLeft w:val="0"/>
      <w:marRight w:val="0"/>
      <w:marTop w:val="0"/>
      <w:marBottom w:val="0"/>
      <w:divBdr>
        <w:top w:val="none" w:sz="0" w:space="0" w:color="auto"/>
        <w:left w:val="none" w:sz="0" w:space="0" w:color="auto"/>
        <w:bottom w:val="none" w:sz="0" w:space="0" w:color="auto"/>
        <w:right w:val="none" w:sz="0" w:space="0" w:color="auto"/>
      </w:divBdr>
    </w:div>
    <w:div w:id="1630670463">
      <w:bodyDiv w:val="1"/>
      <w:marLeft w:val="0"/>
      <w:marRight w:val="0"/>
      <w:marTop w:val="0"/>
      <w:marBottom w:val="0"/>
      <w:divBdr>
        <w:top w:val="none" w:sz="0" w:space="0" w:color="auto"/>
        <w:left w:val="none" w:sz="0" w:space="0" w:color="auto"/>
        <w:bottom w:val="none" w:sz="0" w:space="0" w:color="auto"/>
        <w:right w:val="none" w:sz="0" w:space="0" w:color="auto"/>
      </w:divBdr>
    </w:div>
    <w:div w:id="1659654565">
      <w:bodyDiv w:val="1"/>
      <w:marLeft w:val="0"/>
      <w:marRight w:val="0"/>
      <w:marTop w:val="0"/>
      <w:marBottom w:val="0"/>
      <w:divBdr>
        <w:top w:val="none" w:sz="0" w:space="0" w:color="auto"/>
        <w:left w:val="none" w:sz="0" w:space="0" w:color="auto"/>
        <w:bottom w:val="none" w:sz="0" w:space="0" w:color="auto"/>
        <w:right w:val="none" w:sz="0" w:space="0" w:color="auto"/>
      </w:divBdr>
    </w:div>
    <w:div w:id="1669678112">
      <w:bodyDiv w:val="1"/>
      <w:marLeft w:val="0"/>
      <w:marRight w:val="0"/>
      <w:marTop w:val="0"/>
      <w:marBottom w:val="0"/>
      <w:divBdr>
        <w:top w:val="none" w:sz="0" w:space="0" w:color="auto"/>
        <w:left w:val="none" w:sz="0" w:space="0" w:color="auto"/>
        <w:bottom w:val="none" w:sz="0" w:space="0" w:color="auto"/>
        <w:right w:val="none" w:sz="0" w:space="0" w:color="auto"/>
      </w:divBdr>
    </w:div>
    <w:div w:id="1676303430">
      <w:bodyDiv w:val="1"/>
      <w:marLeft w:val="0"/>
      <w:marRight w:val="0"/>
      <w:marTop w:val="0"/>
      <w:marBottom w:val="0"/>
      <w:divBdr>
        <w:top w:val="none" w:sz="0" w:space="0" w:color="auto"/>
        <w:left w:val="none" w:sz="0" w:space="0" w:color="auto"/>
        <w:bottom w:val="none" w:sz="0" w:space="0" w:color="auto"/>
        <w:right w:val="none" w:sz="0" w:space="0" w:color="auto"/>
      </w:divBdr>
    </w:div>
    <w:div w:id="1749889065">
      <w:bodyDiv w:val="1"/>
      <w:marLeft w:val="0"/>
      <w:marRight w:val="0"/>
      <w:marTop w:val="0"/>
      <w:marBottom w:val="0"/>
      <w:divBdr>
        <w:top w:val="none" w:sz="0" w:space="0" w:color="auto"/>
        <w:left w:val="none" w:sz="0" w:space="0" w:color="auto"/>
        <w:bottom w:val="none" w:sz="0" w:space="0" w:color="auto"/>
        <w:right w:val="none" w:sz="0" w:space="0" w:color="auto"/>
      </w:divBdr>
      <w:divsChild>
        <w:div w:id="549535891">
          <w:marLeft w:val="0"/>
          <w:marRight w:val="0"/>
          <w:marTop w:val="0"/>
          <w:marBottom w:val="0"/>
          <w:divBdr>
            <w:top w:val="none" w:sz="0" w:space="0" w:color="auto"/>
            <w:left w:val="none" w:sz="0" w:space="0" w:color="auto"/>
            <w:bottom w:val="none" w:sz="0" w:space="0" w:color="auto"/>
            <w:right w:val="none" w:sz="0" w:space="0" w:color="auto"/>
          </w:divBdr>
          <w:divsChild>
            <w:div w:id="84236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jigsaw.w3.org/css-validator/" TargetMode="External"/><Relationship Id="rId18" Type="http://schemas.openxmlformats.org/officeDocument/2006/relationships/hyperlink" Target="https://developer.chrome.com/docs/lighthous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validator.w3.org/" TargetMode="External"/><Relationship Id="rId17" Type="http://schemas.openxmlformats.org/officeDocument/2006/relationships/hyperlink" Target="https://jigsaw.w3.org/css-validator/" TargetMode="External"/><Relationship Id="rId2" Type="http://schemas.openxmlformats.org/officeDocument/2006/relationships/customXml" Target="../customXml/item2.xml"/><Relationship Id="rId16" Type="http://schemas.openxmlformats.org/officeDocument/2006/relationships/hyperlink" Target="https://validator.w3.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developer.mozilla.org/en-US/docs/Web/CSS/CSS_grid_layout"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veloper.mozilla.org/en-US/docs/Web/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tor\Downloads\Assignment%20template%202024-2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EA5472BF065AE42A041D634A9F87C03" ma:contentTypeVersion="8" ma:contentTypeDescription="Create a new document." ma:contentTypeScope="" ma:versionID="fd0b94dbdab0ace3a30cc831044ed2ab">
  <xsd:schema xmlns:xsd="http://www.w3.org/2001/XMLSchema" xmlns:xs="http://www.w3.org/2001/XMLSchema" xmlns:p="http://schemas.microsoft.com/office/2006/metadata/properties" xmlns:ns2="8ad53821-3c9e-41f6-a69c-74f4846f72f1" targetNamespace="http://schemas.microsoft.com/office/2006/metadata/properties" ma:root="true" ma:fieldsID="4a795b3a3385f538b933c533e2b49578" ns2:_="">
    <xsd:import namespace="8ad53821-3c9e-41f6-a69c-74f4846f72f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d53821-3c9e-41f6-a69c-74f4846f72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D4B13-FD64-4AE4-AAF9-E57E53C78F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71CD930-E508-4B02-A032-07B089BEC1C3}">
  <ds:schemaRefs>
    <ds:schemaRef ds:uri="http://schemas.microsoft.com/sharepoint/v3/contenttype/forms"/>
  </ds:schemaRefs>
</ds:datastoreItem>
</file>

<file path=customXml/itemProps3.xml><?xml version="1.0" encoding="utf-8"?>
<ds:datastoreItem xmlns:ds="http://schemas.openxmlformats.org/officeDocument/2006/customXml" ds:itemID="{21D6477A-5018-4342-B4D4-E3FB0C688C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d53821-3c9e-41f6-a69c-74f4846f72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29D921-3303-48BB-A0D6-56AE76844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 2024-25</Template>
  <TotalTime>8</TotalTime>
  <Pages>6</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Unit Name</vt:lpstr>
    </vt:vector>
  </TitlesOfParts>
  <Company>The Manchester College</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Name</dc:title>
  <dc:subject>Element number/Title</dc:subject>
  <dc:creator>tutor</dc:creator>
  <cp:keywords/>
  <dc:description/>
  <cp:lastModifiedBy>Maksym Kovalchuk</cp:lastModifiedBy>
  <cp:revision>2</cp:revision>
  <dcterms:created xsi:type="dcterms:W3CDTF">2024-12-05T18:43:00Z</dcterms:created>
  <dcterms:modified xsi:type="dcterms:W3CDTF">2024-12-05T18:43:00Z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0x010100EEA5472BF065AE42A041D634A9F87C03</vt:lpwstr>
  </property>
</Properties>
</file>